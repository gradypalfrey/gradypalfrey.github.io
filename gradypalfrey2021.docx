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D11667" w:rsidRPr="0010417B" w14:paraId="136F854A" w14:textId="77777777" w:rsidTr="00545B7A">
        <w:tc>
          <w:tcPr>
            <w:tcW w:w="9926" w:type="dxa"/>
            <w:tcBorders>
              <w:bottom w:val="single" w:sz="12" w:space="0" w:color="39A5B7" w:themeColor="accent1"/>
            </w:tcBorders>
          </w:tcPr>
          <w:p w14:paraId="131E7B5E" w14:textId="1833F2F4" w:rsidR="00545B7A" w:rsidRPr="00404A1D" w:rsidRDefault="00F66D8F" w:rsidP="00C370E0">
            <w:pPr>
              <w:pStyle w:val="Title"/>
              <w:snapToGrid w:val="0"/>
              <w:spacing w:after="0"/>
              <w:contextualSpacing w:val="0"/>
              <w:rPr>
                <w:rFonts w:ascii="Avenir Next LT Pro" w:eastAsia="Gulim" w:hAnsi="Avenir Next LT Pro" w:cs="Microsoft GothicNeo Light"/>
                <w:b/>
                <w:bCs/>
                <w:color w:val="auto"/>
              </w:rPr>
            </w:pPr>
            <w:r w:rsidRPr="00404A1D">
              <w:rPr>
                <w:rFonts w:ascii="Avenir Next LT Pro" w:eastAsia="Gulim" w:hAnsi="Avenir Next LT Pro" w:cs="Microsoft GothicNeo Light"/>
                <w:b/>
                <w:bCs/>
                <w:color w:val="auto"/>
              </w:rPr>
              <w:t>Grady Palfrey</w:t>
            </w:r>
          </w:p>
        </w:tc>
      </w:tr>
    </w:tbl>
    <w:p w14:paraId="38592DF1" w14:textId="0706E663" w:rsidR="00141A4C" w:rsidRPr="0010417B" w:rsidRDefault="00F66D8F" w:rsidP="00C370E0">
      <w:pPr>
        <w:pStyle w:val="Contact"/>
        <w:snapToGrid w:val="0"/>
        <w:spacing w:before="0" w:after="0"/>
        <w:contextualSpacing/>
        <w:rPr>
          <w:rFonts w:ascii="Arial Nova Light" w:eastAsia="Gulim" w:hAnsi="Arial Nova Light" w:cs="Microsoft GothicNeo Light"/>
          <w:color w:val="auto"/>
        </w:rPr>
      </w:pPr>
      <w:r w:rsidRPr="0010417B">
        <w:rPr>
          <w:rFonts w:ascii="Arial Nova Light" w:eastAsia="Gulim" w:hAnsi="Arial Nova Light" w:cs="Microsoft GothicNeo Light"/>
          <w:color w:val="auto"/>
        </w:rPr>
        <w:t>604</w:t>
      </w:r>
      <w:r w:rsidR="0085772B">
        <w:rPr>
          <w:rFonts w:ascii="Arial Nova Light" w:eastAsia="Gulim" w:hAnsi="Arial Nova Light" w:cs="Microsoft GothicNeo Light"/>
          <w:color w:val="auto"/>
        </w:rPr>
        <w:t>-</w:t>
      </w:r>
      <w:r w:rsidRPr="0010417B">
        <w:rPr>
          <w:rFonts w:ascii="Arial Nova Light" w:eastAsia="Gulim" w:hAnsi="Arial Nova Light" w:cs="Microsoft GothicNeo Light"/>
          <w:color w:val="auto"/>
        </w:rPr>
        <w:t>312</w:t>
      </w:r>
      <w:r w:rsidR="0085772B">
        <w:rPr>
          <w:rFonts w:ascii="Arial Nova Light" w:eastAsia="Gulim" w:hAnsi="Arial Nova Light" w:cs="Microsoft GothicNeo Light"/>
          <w:color w:val="auto"/>
        </w:rPr>
        <w:t>-</w:t>
      </w:r>
      <w:r w:rsidRPr="0010417B">
        <w:rPr>
          <w:rFonts w:ascii="Arial Nova Light" w:eastAsia="Gulim" w:hAnsi="Arial Nova Light" w:cs="Microsoft GothicNeo Light"/>
          <w:color w:val="auto"/>
        </w:rPr>
        <w:t>1279</w:t>
      </w:r>
      <w:r w:rsidR="00141A4C" w:rsidRPr="0010417B">
        <w:rPr>
          <w:rFonts w:ascii="Arial Nova Light" w:eastAsia="Gulim" w:hAnsi="Arial Nova Light" w:cs="Microsoft GothicNeo Light"/>
          <w:color w:val="auto"/>
        </w:rPr>
        <w:t> | </w:t>
      </w:r>
      <w:r w:rsidRPr="0010417B">
        <w:rPr>
          <w:rFonts w:ascii="Arial Nova Light" w:eastAsia="Gulim" w:hAnsi="Arial Nova Light" w:cs="Microsoft GothicNeo Light"/>
          <w:color w:val="auto"/>
        </w:rPr>
        <w:t>gradypalfrey@gmail.com</w:t>
      </w:r>
      <w:r w:rsidR="00141A4C" w:rsidRPr="0010417B">
        <w:rPr>
          <w:rFonts w:ascii="Arial Nova Light" w:eastAsia="Gulim" w:hAnsi="Arial Nova Light" w:cs="Microsoft GothicNeo Light"/>
          <w:color w:val="auto"/>
        </w:rPr>
        <w:t> |</w:t>
      </w:r>
      <w:r w:rsidR="00BF328F" w:rsidRPr="0010417B">
        <w:rPr>
          <w:rFonts w:ascii="Arial Nova Light" w:eastAsia="Gulim" w:hAnsi="Arial Nova Light" w:cs="Microsoft GothicNeo Light"/>
          <w:color w:val="auto"/>
        </w:rPr>
        <w:t xml:space="preserve"> </w:t>
      </w:r>
      <w:hyperlink r:id="rId11" w:history="1">
        <w:r w:rsidRPr="001711DA">
          <w:rPr>
            <w:rStyle w:val="Hyperlink"/>
            <w:rFonts w:ascii="Arial Nova Light" w:eastAsia="Gulim" w:hAnsi="Arial Nova Light" w:cs="Microsoft GothicNeo Light"/>
          </w:rPr>
          <w:t>linkedin.com/in/</w:t>
        </w:r>
        <w:proofErr w:type="spellStart"/>
        <w:r w:rsidRPr="001711DA">
          <w:rPr>
            <w:rStyle w:val="Hyperlink"/>
            <w:rFonts w:ascii="Arial Nova Light" w:eastAsia="Gulim" w:hAnsi="Arial Nova Light" w:cs="Microsoft GothicNeo Light"/>
          </w:rPr>
          <w:t>gradypalfrey</w:t>
        </w:r>
        <w:proofErr w:type="spellEnd"/>
      </w:hyperlink>
      <w:r w:rsidR="00FB3617" w:rsidRPr="0010417B">
        <w:rPr>
          <w:rFonts w:ascii="Arial Nova Light" w:eastAsia="Gulim" w:hAnsi="Arial Nova Light" w:cs="Microsoft GothicNeo Light"/>
          <w:color w:val="auto"/>
        </w:rPr>
        <w:t xml:space="preserve"> </w:t>
      </w:r>
      <w:r w:rsidR="005C4F47" w:rsidRPr="0010417B">
        <w:rPr>
          <w:rFonts w:ascii="Arial Nova Light" w:eastAsia="Gulim" w:hAnsi="Arial Nova Light" w:cs="Microsoft GothicNeo Light"/>
          <w:color w:val="auto"/>
        </w:rPr>
        <w:t xml:space="preserve">| </w:t>
      </w:r>
      <w:hyperlink r:id="rId12" w:history="1">
        <w:r w:rsidRPr="006A4BBD">
          <w:rPr>
            <w:rStyle w:val="Hyperlink"/>
            <w:rFonts w:ascii="Arial Nova Light" w:eastAsia="Gulim" w:hAnsi="Arial Nova Light" w:cs="Microsoft GothicNeo Light"/>
          </w:rPr>
          <w:t>github.com/</w:t>
        </w:r>
        <w:proofErr w:type="spellStart"/>
        <w:r w:rsidRPr="006A4BBD">
          <w:rPr>
            <w:rStyle w:val="Hyperlink"/>
            <w:rFonts w:ascii="Arial Nova Light" w:eastAsia="Gulim" w:hAnsi="Arial Nova Light" w:cs="Microsoft GothicNeo Light"/>
          </w:rPr>
          <w:t>g</w:t>
        </w:r>
        <w:r w:rsidR="005228D4" w:rsidRPr="006A4BBD">
          <w:rPr>
            <w:rStyle w:val="Hyperlink"/>
            <w:rFonts w:ascii="Arial Nova Light" w:eastAsia="Gulim" w:hAnsi="Arial Nova Light" w:cs="Microsoft GothicNeo Light"/>
          </w:rPr>
          <w:t>radypalfrey</w:t>
        </w:r>
        <w:proofErr w:type="spellEnd"/>
      </w:hyperlink>
    </w:p>
    <w:p w14:paraId="1C0C56B0" w14:textId="2A356384" w:rsidR="0075155B" w:rsidRPr="0010417B" w:rsidRDefault="004D7F08" w:rsidP="00C370E0">
      <w:pPr>
        <w:pStyle w:val="Heading1"/>
        <w:snapToGrid w:val="0"/>
        <w:spacing w:before="220" w:after="0"/>
        <w:contextualSpacing w:val="0"/>
        <w:rPr>
          <w:rFonts w:ascii="Arial Nova Light" w:eastAsia="Gulim" w:hAnsi="Arial Nova Light" w:cs="Microsoft GothicNeo Light"/>
          <w:color w:val="auto"/>
        </w:rPr>
      </w:pPr>
      <w:r w:rsidRPr="0010417B">
        <w:rPr>
          <w:rFonts w:ascii="Arial Nova Light" w:eastAsia="Gulim" w:hAnsi="Arial Nova Light" w:cs="Microsoft GothicNeo Light"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70A0757" wp14:editId="4A4FF4DF">
                <wp:simplePos x="0" y="0"/>
                <wp:positionH relativeFrom="margin">
                  <wp:align>right</wp:align>
                </wp:positionH>
                <wp:positionV relativeFrom="paragraph">
                  <wp:posOffset>225883</wp:posOffset>
                </wp:positionV>
                <wp:extent cx="1800225" cy="409575"/>
                <wp:effectExtent l="0" t="0" r="9525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D90BC" w14:textId="140D694B" w:rsidR="00207369" w:rsidRPr="00143FA3" w:rsidRDefault="00207369" w:rsidP="00207369">
                            <w:pPr>
                              <w:spacing w:after="0"/>
                              <w:jc w:val="right"/>
                              <w:rPr>
                                <w:rFonts w:ascii="Arial Nova Light" w:hAnsi="Arial Nova Light"/>
                                <w:color w:val="1C525B" w:themeColor="accent1" w:themeShade="80"/>
                              </w:rPr>
                            </w:pPr>
                            <w:r w:rsidRPr="00143FA3">
                              <w:rPr>
                                <w:rFonts w:ascii="Arial Nova Light" w:hAnsi="Arial Nova Light"/>
                                <w:color w:val="1C525B" w:themeColor="accent1" w:themeShade="80"/>
                              </w:rPr>
                              <w:t>Kingston, O</w:t>
                            </w:r>
                            <w:r w:rsidR="00162121" w:rsidRPr="00143FA3">
                              <w:rPr>
                                <w:rFonts w:ascii="Arial Nova Light" w:hAnsi="Arial Nova Light"/>
                                <w:color w:val="1C525B" w:themeColor="accent1" w:themeShade="80"/>
                              </w:rPr>
                              <w:t>N</w:t>
                            </w:r>
                          </w:p>
                          <w:p w14:paraId="32DFC38A" w14:textId="57BF1596" w:rsidR="00207369" w:rsidRPr="00143FA3" w:rsidRDefault="00207369" w:rsidP="00207369">
                            <w:pPr>
                              <w:spacing w:after="0"/>
                              <w:jc w:val="right"/>
                              <w:rPr>
                                <w:rFonts w:ascii="Arial Nova Light" w:hAnsi="Arial Nova Light"/>
                                <w:color w:val="1C525B" w:themeColor="accent1" w:themeShade="80"/>
                              </w:rPr>
                            </w:pPr>
                            <w:r w:rsidRPr="00143FA3">
                              <w:rPr>
                                <w:rFonts w:ascii="Arial Nova Light" w:hAnsi="Arial Nova Light"/>
                                <w:color w:val="1C525B" w:themeColor="accent1" w:themeShade="80"/>
                              </w:rPr>
                              <w:t>Est. Grad.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0A07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0.55pt;margin-top:17.8pt;width:141.75pt;height:32.25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" stroked="f">
                <v:textbox>
                  <w:txbxContent>
                    <w:p w14:paraId="6C2D90BC" w14:textId="140D694B" w:rsidR="00207369" w:rsidRPr="00143FA3" w:rsidRDefault="00207369" w:rsidP="00207369">
                      <w:pPr>
                        <w:spacing w:after="0"/>
                        <w:jc w:val="right"/>
                        <w:rPr>
                          <w:rFonts w:ascii="Arial Nova Light" w:hAnsi="Arial Nova Light"/>
                          <w:color w:val="1C525B" w:themeColor="accent1" w:themeShade="80"/>
                        </w:rPr>
                      </w:pPr>
                      <w:r w:rsidRPr="00143FA3">
                        <w:rPr>
                          <w:rFonts w:ascii="Arial Nova Light" w:hAnsi="Arial Nova Light"/>
                          <w:color w:val="1C525B" w:themeColor="accent1" w:themeShade="80"/>
                        </w:rPr>
                        <w:t>Kingston, O</w:t>
                      </w:r>
                      <w:r w:rsidR="00162121" w:rsidRPr="00143FA3">
                        <w:rPr>
                          <w:rFonts w:ascii="Arial Nova Light" w:hAnsi="Arial Nova Light"/>
                          <w:color w:val="1C525B" w:themeColor="accent1" w:themeShade="80"/>
                        </w:rPr>
                        <w:t>N</w:t>
                      </w:r>
                    </w:p>
                    <w:p w14:paraId="32DFC38A" w14:textId="57BF1596" w:rsidR="00207369" w:rsidRPr="00143FA3" w:rsidRDefault="00207369" w:rsidP="00207369">
                      <w:pPr>
                        <w:spacing w:after="0"/>
                        <w:jc w:val="right"/>
                        <w:rPr>
                          <w:rFonts w:ascii="Arial Nova Light" w:hAnsi="Arial Nova Light"/>
                          <w:color w:val="1C525B" w:themeColor="accent1" w:themeShade="80"/>
                        </w:rPr>
                      </w:pPr>
                      <w:r w:rsidRPr="00143FA3">
                        <w:rPr>
                          <w:rFonts w:ascii="Arial Nova Light" w:hAnsi="Arial Nova Light"/>
                          <w:color w:val="1C525B" w:themeColor="accent1" w:themeShade="80"/>
                        </w:rPr>
                        <w:t>Est. Grad. 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30BA" w:rsidRPr="0010417B">
        <w:rPr>
          <w:rFonts w:ascii="Arial Nova Light" w:eastAsia="Gulim" w:hAnsi="Arial Nova Light" w:cs="Microsoft GothicNeo Light"/>
          <w:color w:val="auto"/>
        </w:rPr>
        <w:t>Education</w:t>
      </w:r>
    </w:p>
    <w:p w14:paraId="20664C52" w14:textId="53917D79" w:rsidR="0075155B" w:rsidRPr="0010417B" w:rsidRDefault="00863D2D" w:rsidP="00C370E0">
      <w:pPr>
        <w:pStyle w:val="Heading2"/>
        <w:snapToGrid w:val="0"/>
        <w:spacing w:after="0"/>
        <w:contextualSpacing w:val="0"/>
        <w:rPr>
          <w:rFonts w:ascii="Arial Nova Light" w:eastAsia="Gulim" w:hAnsi="Arial Nova Light" w:cs="Microsoft GothicNeo Light"/>
          <w:color w:val="auto"/>
        </w:rPr>
      </w:pPr>
      <w:r>
        <w:rPr>
          <w:rFonts w:ascii="Arial Nova Light" w:eastAsia="Gulim" w:hAnsi="Arial Nova Light" w:cs="Microsoft GothicNeo Light"/>
          <w:caps w:val="0"/>
          <w:color w:val="auto"/>
        </w:rPr>
        <w:t xml:space="preserve">Queen’s University </w:t>
      </w:r>
      <w:r w:rsidR="00AC428E">
        <w:rPr>
          <w:rFonts w:ascii="Arial Nova Light" w:eastAsia="Gulim" w:hAnsi="Arial Nova Light" w:cs="Microsoft GothicNeo Light"/>
          <w:caps w:val="0"/>
          <w:color w:val="auto"/>
        </w:rPr>
        <w:t xml:space="preserve">| Computer Engineering </w:t>
      </w:r>
      <w:r>
        <w:rPr>
          <w:rFonts w:ascii="Arial Nova Light" w:eastAsia="Gulim" w:hAnsi="Arial Nova Light" w:cs="Microsoft GothicNeo Light"/>
          <w:caps w:val="0"/>
          <w:color w:val="auto"/>
        </w:rPr>
        <w:t xml:space="preserve">| </w:t>
      </w:r>
      <w:proofErr w:type="gramStart"/>
      <w:r w:rsidR="00400ABD" w:rsidRPr="0010417B">
        <w:rPr>
          <w:rFonts w:ascii="Arial Nova Light" w:eastAsia="Gulim" w:hAnsi="Arial Nova Light" w:cs="Microsoft GothicNeo Light"/>
          <w:caps w:val="0"/>
          <w:color w:val="auto"/>
        </w:rPr>
        <w:t>Bachelor</w:t>
      </w:r>
      <w:r w:rsidR="00400ABD">
        <w:rPr>
          <w:rFonts w:ascii="Arial Nova Light" w:eastAsia="Gulim" w:hAnsi="Arial Nova Light" w:cs="Microsoft GothicNeo Light"/>
          <w:caps w:val="0"/>
          <w:color w:val="auto"/>
        </w:rPr>
        <w:t>s</w:t>
      </w:r>
      <w:r>
        <w:rPr>
          <w:rFonts w:ascii="Arial Nova Light" w:eastAsia="Gulim" w:hAnsi="Arial Nova Light" w:cs="Microsoft GothicNeo Light"/>
          <w:caps w:val="0"/>
          <w:color w:val="auto"/>
        </w:rPr>
        <w:t xml:space="preserve"> of Applied Science</w:t>
      </w:r>
      <w:proofErr w:type="gramEnd"/>
    </w:p>
    <w:p w14:paraId="4E425DD6" w14:textId="500202AB" w:rsidR="006270A9" w:rsidRPr="0010417B" w:rsidRDefault="00AC428E" w:rsidP="00C370E0">
      <w:pPr>
        <w:pStyle w:val="ListBullet"/>
        <w:snapToGrid w:val="0"/>
        <w:spacing w:after="0" w:line="240" w:lineRule="auto"/>
        <w:rPr>
          <w:rFonts w:ascii="Arial Nova Light" w:eastAsia="Gulim" w:hAnsi="Arial Nova Light" w:cs="Microsoft GothicNeo Light"/>
          <w:color w:val="auto"/>
        </w:rPr>
      </w:pPr>
      <w:r>
        <w:rPr>
          <w:rFonts w:ascii="Arial Nova Light" w:eastAsia="Gulim" w:hAnsi="Arial Nova Light" w:cs="Microsoft GothicNeo Light"/>
          <w:color w:val="auto"/>
        </w:rPr>
        <w:t>Notable classes</w:t>
      </w:r>
      <w:r w:rsidR="00C378B1" w:rsidRPr="0010417B">
        <w:rPr>
          <w:rFonts w:ascii="Arial Nova Light" w:eastAsia="Gulim" w:hAnsi="Arial Nova Light" w:cs="Microsoft GothicNeo Light"/>
          <w:color w:val="auto"/>
        </w:rPr>
        <w:t xml:space="preserve"> include </w:t>
      </w:r>
      <w:r w:rsidR="00034EB4" w:rsidRPr="0010417B">
        <w:rPr>
          <w:rFonts w:ascii="Arial Nova Light" w:eastAsia="Gulim" w:hAnsi="Arial Nova Light" w:cs="Microsoft GothicNeo Light"/>
          <w:color w:val="auto"/>
        </w:rPr>
        <w:t>Object-Oriented Programming,</w:t>
      </w:r>
      <w:r w:rsidR="00EC41C5" w:rsidRPr="0010417B">
        <w:rPr>
          <w:rFonts w:ascii="Arial Nova Light" w:eastAsia="Gulim" w:hAnsi="Arial Nova Light" w:cs="Microsoft GothicNeo Light"/>
          <w:color w:val="auto"/>
        </w:rPr>
        <w:t xml:space="preserve"> Data Structures, Algorith</w:t>
      </w:r>
      <w:r w:rsidR="004A5EB1" w:rsidRPr="0010417B">
        <w:rPr>
          <w:rFonts w:ascii="Arial Nova Light" w:eastAsia="Gulim" w:hAnsi="Arial Nova Light" w:cs="Microsoft GothicNeo Light"/>
          <w:color w:val="auto"/>
        </w:rPr>
        <w:t>ms, Data Analytics, Fundamentals of Software Development, Computer Architecture</w:t>
      </w:r>
      <w:r w:rsidR="00C2470B" w:rsidRPr="0010417B">
        <w:rPr>
          <w:rFonts w:ascii="Arial Nova Light" w:eastAsia="Gulim" w:hAnsi="Arial Nova Light" w:cs="Microsoft GothicNeo Light"/>
          <w:color w:val="auto"/>
        </w:rPr>
        <w:t xml:space="preserve"> and </w:t>
      </w:r>
      <w:r w:rsidR="006D4DF2" w:rsidRPr="0010417B">
        <w:rPr>
          <w:rFonts w:ascii="Arial Nova Light" w:eastAsia="Gulim" w:hAnsi="Arial Nova Light" w:cs="Microsoft GothicNeo Light"/>
          <w:color w:val="auto"/>
        </w:rPr>
        <w:t>Operating Systems</w:t>
      </w:r>
      <w:r w:rsidR="00143CDB">
        <w:rPr>
          <w:rFonts w:ascii="Arial Nova Light" w:eastAsia="Gulim" w:hAnsi="Arial Nova Light" w:cs="Microsoft GothicNeo Light"/>
          <w:color w:val="auto"/>
        </w:rPr>
        <w:t>.</w:t>
      </w:r>
    </w:p>
    <w:p w14:paraId="6316B51B" w14:textId="09D0AA3E" w:rsidR="00445342" w:rsidRPr="0010417B" w:rsidRDefault="00162121" w:rsidP="00C370E0">
      <w:pPr>
        <w:pStyle w:val="Heading1"/>
        <w:snapToGrid w:val="0"/>
        <w:spacing w:before="220" w:after="0"/>
        <w:contextualSpacing w:val="0"/>
        <w:rPr>
          <w:rFonts w:ascii="Arial Nova Light" w:eastAsia="Gulim" w:hAnsi="Arial Nova Light" w:cs="Microsoft GothicNeo Light"/>
          <w:color w:val="auto"/>
          <w:sz w:val="22"/>
          <w:szCs w:val="22"/>
        </w:rPr>
      </w:pPr>
      <w:r w:rsidRPr="0010417B">
        <w:rPr>
          <w:rFonts w:ascii="Arial Nova Light" w:eastAsia="Gulim" w:hAnsi="Arial Nova Light" w:cs="Microsoft GothicNeo Light"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43E612A" wp14:editId="11B3110A">
                <wp:simplePos x="0" y="0"/>
                <wp:positionH relativeFrom="margin">
                  <wp:align>right</wp:align>
                </wp:positionH>
                <wp:positionV relativeFrom="paragraph">
                  <wp:posOffset>213965</wp:posOffset>
                </wp:positionV>
                <wp:extent cx="1800225" cy="448310"/>
                <wp:effectExtent l="0" t="0" r="9525" b="889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44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DEE862" w14:textId="0F57F4BB" w:rsidR="00162121" w:rsidRPr="00143FA3" w:rsidRDefault="00162121" w:rsidP="00162121">
                            <w:pPr>
                              <w:spacing w:after="0"/>
                              <w:jc w:val="right"/>
                              <w:rPr>
                                <w:rFonts w:ascii="Arial Nova Light" w:hAnsi="Arial Nova Light"/>
                                <w:color w:val="1C525B" w:themeColor="accent1" w:themeShade="80"/>
                                <w:sz w:val="24"/>
                                <w:szCs w:val="24"/>
                              </w:rPr>
                            </w:pPr>
                            <w:r w:rsidRPr="00143FA3">
                              <w:rPr>
                                <w:rFonts w:ascii="Arial Nova Light" w:hAnsi="Arial Nova Light"/>
                                <w:color w:val="1C525B" w:themeColor="accent1" w:themeShade="80"/>
                              </w:rPr>
                              <w:t>Vancouver</w:t>
                            </w:r>
                            <w:r w:rsidRPr="00143FA3">
                              <w:rPr>
                                <w:rFonts w:ascii="Arial Nova Light" w:hAnsi="Arial Nova Light"/>
                                <w:color w:val="1C525B" w:themeColor="accent1" w:themeShade="8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143FA3">
                              <w:rPr>
                                <w:rFonts w:ascii="Arial Nova Light" w:hAnsi="Arial Nova Light"/>
                                <w:color w:val="1C525B" w:themeColor="accent1" w:themeShade="80"/>
                              </w:rPr>
                              <w:t>BC</w:t>
                            </w:r>
                          </w:p>
                          <w:p w14:paraId="2285AA68" w14:textId="115BCEE8" w:rsidR="00162121" w:rsidRPr="00143FA3" w:rsidRDefault="00162121" w:rsidP="00162121">
                            <w:pPr>
                              <w:spacing w:after="0"/>
                              <w:jc w:val="right"/>
                              <w:rPr>
                                <w:rFonts w:ascii="Arial Nova Light" w:hAnsi="Arial Nova Light"/>
                                <w:color w:val="1C525B" w:themeColor="accent1" w:themeShade="80"/>
                                <w:sz w:val="24"/>
                                <w:szCs w:val="24"/>
                              </w:rPr>
                            </w:pPr>
                            <w:r w:rsidRPr="00143FA3">
                              <w:rPr>
                                <w:rFonts w:ascii="Arial Nova Light" w:hAnsi="Arial Nova Light"/>
                                <w:color w:val="1C525B" w:themeColor="accent1" w:themeShade="80"/>
                              </w:rPr>
                              <w:t>May 2021 – Aug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E612A" id="_x0000_s1027" type="#_x0000_t202" style="position:absolute;margin-left:90.55pt;margin-top:16.85pt;width:141.75pt;height:35.3pt;z-index:-2516551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" stroked="f">
                <v:textbox>
                  <w:txbxContent>
                    <w:p w14:paraId="20DEE862" w14:textId="0F57F4BB" w:rsidR="00162121" w:rsidRPr="00143FA3" w:rsidRDefault="00162121" w:rsidP="00162121">
                      <w:pPr>
                        <w:spacing w:after="0"/>
                        <w:jc w:val="right"/>
                        <w:rPr>
                          <w:rFonts w:ascii="Arial Nova Light" w:hAnsi="Arial Nova Light"/>
                          <w:color w:val="1C525B" w:themeColor="accent1" w:themeShade="80"/>
                          <w:sz w:val="24"/>
                          <w:szCs w:val="24"/>
                        </w:rPr>
                      </w:pPr>
                      <w:r w:rsidRPr="00143FA3">
                        <w:rPr>
                          <w:rFonts w:ascii="Arial Nova Light" w:hAnsi="Arial Nova Light"/>
                          <w:color w:val="1C525B" w:themeColor="accent1" w:themeShade="80"/>
                        </w:rPr>
                        <w:t>Vancouver</w:t>
                      </w:r>
                      <w:r w:rsidRPr="00143FA3">
                        <w:rPr>
                          <w:rFonts w:ascii="Arial Nova Light" w:hAnsi="Arial Nova Light"/>
                          <w:color w:val="1C525B" w:themeColor="accent1" w:themeShade="80"/>
                          <w:sz w:val="24"/>
                          <w:szCs w:val="24"/>
                        </w:rPr>
                        <w:t xml:space="preserve">, </w:t>
                      </w:r>
                      <w:r w:rsidRPr="00143FA3">
                        <w:rPr>
                          <w:rFonts w:ascii="Arial Nova Light" w:hAnsi="Arial Nova Light"/>
                          <w:color w:val="1C525B" w:themeColor="accent1" w:themeShade="80"/>
                        </w:rPr>
                        <w:t>BC</w:t>
                      </w:r>
                    </w:p>
                    <w:p w14:paraId="2285AA68" w14:textId="115BCEE8" w:rsidR="00162121" w:rsidRPr="00143FA3" w:rsidRDefault="00162121" w:rsidP="00162121">
                      <w:pPr>
                        <w:spacing w:after="0"/>
                        <w:jc w:val="right"/>
                        <w:rPr>
                          <w:rFonts w:ascii="Arial Nova Light" w:hAnsi="Arial Nova Light"/>
                          <w:color w:val="1C525B" w:themeColor="accent1" w:themeShade="80"/>
                          <w:sz w:val="24"/>
                          <w:szCs w:val="24"/>
                        </w:rPr>
                      </w:pPr>
                      <w:r w:rsidRPr="00143FA3">
                        <w:rPr>
                          <w:rFonts w:ascii="Arial Nova Light" w:hAnsi="Arial Nova Light"/>
                          <w:color w:val="1C525B" w:themeColor="accent1" w:themeShade="80"/>
                        </w:rPr>
                        <w:t>May 2021 – Aug 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45E0" w:rsidRPr="0010417B">
        <w:rPr>
          <w:rFonts w:ascii="Arial Nova Light" w:eastAsia="Gulim" w:hAnsi="Arial Nova Light" w:cs="Microsoft GothicNeo Light"/>
          <w:color w:val="auto"/>
        </w:rPr>
        <w:t>Wor</w:t>
      </w:r>
      <w:r w:rsidR="007E4C21" w:rsidRPr="0010417B">
        <w:rPr>
          <w:rFonts w:ascii="Arial Nova Light" w:eastAsia="Gulim" w:hAnsi="Arial Nova Light" w:cs="Microsoft GothicNeo Light"/>
          <w:color w:val="auto"/>
        </w:rPr>
        <w:t>k Experience</w:t>
      </w:r>
    </w:p>
    <w:p w14:paraId="493396AA" w14:textId="5BB7B025" w:rsidR="007E4C21" w:rsidRPr="0010417B" w:rsidRDefault="003C6119" w:rsidP="00C370E0">
      <w:pPr>
        <w:pStyle w:val="Heading2"/>
        <w:snapToGrid w:val="0"/>
        <w:spacing w:after="0"/>
        <w:contextualSpacing w:val="0"/>
        <w:rPr>
          <w:rFonts w:ascii="Arial Nova Light" w:eastAsia="Gulim" w:hAnsi="Arial Nova Light" w:cs="Microsoft GothicNeo Light"/>
          <w:caps w:val="0"/>
          <w:color w:val="auto"/>
        </w:rPr>
      </w:pPr>
      <w:r w:rsidRPr="0010417B">
        <w:rPr>
          <w:rFonts w:ascii="Arial Nova Light" w:eastAsia="Gulim" w:hAnsi="Arial Nova Light" w:cs="Microsoft GothicNeo Light"/>
          <w:caps w:val="0"/>
          <w:color w:val="auto"/>
        </w:rPr>
        <w:t xml:space="preserve">Software </w:t>
      </w:r>
      <w:r w:rsidR="00DD2C90" w:rsidRPr="0010417B">
        <w:rPr>
          <w:rFonts w:ascii="Arial Nova Light" w:eastAsia="Gulim" w:hAnsi="Arial Nova Light" w:cs="Microsoft GothicNeo Light"/>
          <w:caps w:val="0"/>
          <w:color w:val="auto"/>
        </w:rPr>
        <w:t xml:space="preserve">Engineering Intern </w:t>
      </w:r>
      <w:r w:rsidR="007E4C21" w:rsidRPr="0010417B">
        <w:rPr>
          <w:rFonts w:ascii="Arial Nova Light" w:eastAsia="Gulim" w:hAnsi="Arial Nova Light" w:cs="Microsoft GothicNeo Light"/>
          <w:caps w:val="0"/>
          <w:color w:val="auto"/>
        </w:rPr>
        <w:t>| </w:t>
      </w:r>
      <w:r w:rsidR="00DD2C90" w:rsidRPr="0010417B">
        <w:rPr>
          <w:rFonts w:ascii="Arial Nova Light" w:eastAsia="Gulim" w:hAnsi="Arial Nova Light" w:cs="Microsoft GothicNeo Light"/>
          <w:caps w:val="0"/>
          <w:color w:val="auto"/>
        </w:rPr>
        <w:t>Rival Technologies</w:t>
      </w:r>
    </w:p>
    <w:p w14:paraId="1C78A61D" w14:textId="0C2D0ECF" w:rsidR="00932B3F" w:rsidRPr="0010417B" w:rsidRDefault="00E467EF" w:rsidP="00C370E0">
      <w:pPr>
        <w:pStyle w:val="ListBullet"/>
        <w:snapToGrid w:val="0"/>
        <w:spacing w:after="0" w:line="240" w:lineRule="auto"/>
        <w:contextualSpacing w:val="0"/>
        <w:rPr>
          <w:rFonts w:ascii="Arial Nova Light" w:eastAsia="Gulim" w:hAnsi="Arial Nova Light" w:cs="Microsoft GothicNeo Light"/>
          <w:color w:val="auto"/>
        </w:rPr>
      </w:pPr>
      <w:r w:rsidRPr="0010417B">
        <w:rPr>
          <w:rFonts w:ascii="Arial Nova Light" w:eastAsia="Gulim" w:hAnsi="Arial Nova Light" w:cs="Microsoft GothicNeo Light"/>
          <w:color w:val="auto"/>
        </w:rPr>
        <w:t xml:space="preserve">Developed </w:t>
      </w:r>
      <w:r w:rsidR="00AB7D5B" w:rsidRPr="0010417B">
        <w:rPr>
          <w:rFonts w:ascii="Arial Nova Light" w:eastAsia="Gulim" w:hAnsi="Arial Nova Light" w:cs="Microsoft GothicNeo Light"/>
          <w:color w:val="auto"/>
        </w:rPr>
        <w:t xml:space="preserve">backend </w:t>
      </w:r>
      <w:r w:rsidRPr="0010417B">
        <w:rPr>
          <w:rFonts w:ascii="Arial Nova Light" w:eastAsia="Gulim" w:hAnsi="Arial Nova Light" w:cs="Microsoft GothicNeo Light"/>
          <w:color w:val="auto"/>
        </w:rPr>
        <w:t>production</w:t>
      </w:r>
      <w:r w:rsidR="00315BA2" w:rsidRPr="0010417B">
        <w:rPr>
          <w:rFonts w:ascii="Arial Nova Light" w:eastAsia="Gulim" w:hAnsi="Arial Nova Light" w:cs="Microsoft GothicNeo Light"/>
          <w:color w:val="auto"/>
        </w:rPr>
        <w:t xml:space="preserve"> code </w:t>
      </w:r>
      <w:r w:rsidR="005500F4" w:rsidRPr="0010417B">
        <w:rPr>
          <w:rFonts w:ascii="Arial Nova Light" w:eastAsia="Gulim" w:hAnsi="Arial Nova Light" w:cs="Microsoft GothicNeo Light"/>
          <w:color w:val="auto"/>
        </w:rPr>
        <w:t>for release of public API</w:t>
      </w:r>
      <w:r w:rsidR="00C96A8C" w:rsidRPr="0010417B">
        <w:rPr>
          <w:rFonts w:ascii="Arial Nova Light" w:eastAsia="Gulim" w:hAnsi="Arial Nova Light" w:cs="Microsoft GothicNeo Light"/>
          <w:color w:val="auto"/>
        </w:rPr>
        <w:t xml:space="preserve"> </w:t>
      </w:r>
      <w:r w:rsidR="005D0B04">
        <w:rPr>
          <w:rFonts w:ascii="Arial Nova Light" w:eastAsia="Gulim" w:hAnsi="Arial Nova Light" w:cs="Microsoft GothicNeo Light"/>
          <w:color w:val="auto"/>
        </w:rPr>
        <w:t>in</w:t>
      </w:r>
      <w:r w:rsidR="00331D78" w:rsidRPr="0010417B">
        <w:rPr>
          <w:rFonts w:ascii="Arial Nova Light" w:eastAsia="Gulim" w:hAnsi="Arial Nova Light" w:cs="Microsoft GothicNeo Light"/>
          <w:color w:val="auto"/>
        </w:rPr>
        <w:t xml:space="preserve"> </w:t>
      </w:r>
      <w:r w:rsidR="00C96A8C" w:rsidRPr="0010417B">
        <w:rPr>
          <w:rFonts w:ascii="Arial Nova Light" w:eastAsia="Gulim" w:hAnsi="Arial Nova Light" w:cs="Microsoft GothicNeo Light"/>
          <w:color w:val="auto"/>
        </w:rPr>
        <w:t xml:space="preserve">TypeScript and JavaScript </w:t>
      </w:r>
      <w:r w:rsidR="00DE6C91" w:rsidRPr="0010417B">
        <w:rPr>
          <w:rFonts w:ascii="Arial Nova Light" w:eastAsia="Gulim" w:hAnsi="Arial Nova Light" w:cs="Microsoft GothicNeo Light"/>
          <w:color w:val="auto"/>
        </w:rPr>
        <w:t>building endpoints for a Node.js Express server</w:t>
      </w:r>
      <w:r w:rsidR="005500F4" w:rsidRPr="0010417B">
        <w:rPr>
          <w:rFonts w:ascii="Arial Nova Light" w:eastAsia="Gulim" w:hAnsi="Arial Nova Light" w:cs="Microsoft GothicNeo Light"/>
          <w:color w:val="auto"/>
        </w:rPr>
        <w:t>.</w:t>
      </w:r>
    </w:p>
    <w:p w14:paraId="1F56084F" w14:textId="6A2D3F16" w:rsidR="00932B3F" w:rsidRPr="0010417B" w:rsidRDefault="00616EF0" w:rsidP="00C370E0">
      <w:pPr>
        <w:pStyle w:val="ListBullet"/>
        <w:snapToGrid w:val="0"/>
        <w:spacing w:after="0" w:line="240" w:lineRule="auto"/>
        <w:contextualSpacing w:val="0"/>
        <w:rPr>
          <w:rFonts w:ascii="Arial Nova Light" w:eastAsia="Gulim" w:hAnsi="Arial Nova Light" w:cs="Microsoft GothicNeo Light"/>
          <w:color w:val="auto"/>
        </w:rPr>
      </w:pPr>
      <w:r w:rsidRPr="0010417B">
        <w:rPr>
          <w:rFonts w:ascii="Arial Nova Light" w:eastAsia="Gulim" w:hAnsi="Arial Nova Light" w:cs="Microsoft GothicNeo Light"/>
          <w:color w:val="auto"/>
        </w:rPr>
        <w:t xml:space="preserve">Automated API documentation deployment </w:t>
      </w:r>
      <w:r w:rsidR="00A32B74" w:rsidRPr="0010417B">
        <w:rPr>
          <w:rFonts w:ascii="Arial Nova Light" w:eastAsia="Gulim" w:hAnsi="Arial Nova Light" w:cs="Microsoft GothicNeo Light"/>
          <w:color w:val="auto"/>
        </w:rPr>
        <w:t xml:space="preserve">in Bitbucket pipelines to AWS S3 </w:t>
      </w:r>
      <w:r w:rsidR="00D62134" w:rsidRPr="0010417B">
        <w:rPr>
          <w:rFonts w:ascii="Arial Nova Light" w:eastAsia="Gulim" w:hAnsi="Arial Nova Light" w:cs="Microsoft GothicNeo Light"/>
          <w:color w:val="auto"/>
        </w:rPr>
        <w:t>buckets.</w:t>
      </w:r>
    </w:p>
    <w:p w14:paraId="2CF8CED2" w14:textId="62BA3627" w:rsidR="00217457" w:rsidRPr="0010417B" w:rsidRDefault="000A56CC" w:rsidP="00C370E0">
      <w:pPr>
        <w:pStyle w:val="ListBullet"/>
        <w:snapToGrid w:val="0"/>
        <w:spacing w:after="0" w:line="240" w:lineRule="auto"/>
        <w:rPr>
          <w:rFonts w:ascii="Arial Nova Light" w:eastAsia="Gulim" w:hAnsi="Arial Nova Light" w:cs="Microsoft GothicNeo Light"/>
          <w:color w:val="auto"/>
        </w:rPr>
      </w:pPr>
      <w:r w:rsidRPr="0010417B">
        <w:rPr>
          <w:rFonts w:ascii="Arial Nova Light" w:eastAsia="Gulim" w:hAnsi="Arial Nova Light" w:cs="Microsoft GothicNeo Light"/>
          <w:color w:val="auto"/>
        </w:rPr>
        <w:t xml:space="preserve">Developed and automated global and regional proxy testing in deployment pipelines using </w:t>
      </w:r>
      <w:r w:rsidR="0046166C" w:rsidRPr="0010417B">
        <w:rPr>
          <w:rFonts w:ascii="Arial Nova Light" w:eastAsia="Gulim" w:hAnsi="Arial Nova Light" w:cs="Microsoft GothicNeo Light"/>
          <w:color w:val="auto"/>
        </w:rPr>
        <w:t>D</w:t>
      </w:r>
      <w:r w:rsidRPr="0010417B">
        <w:rPr>
          <w:rFonts w:ascii="Arial Nova Light" w:eastAsia="Gulim" w:hAnsi="Arial Nova Light" w:cs="Microsoft GothicNeo Light"/>
          <w:color w:val="auto"/>
        </w:rPr>
        <w:t>ocker containers</w:t>
      </w:r>
      <w:r w:rsidR="0046166C" w:rsidRPr="0010417B">
        <w:rPr>
          <w:rFonts w:ascii="Arial Nova Light" w:eastAsia="Gulim" w:hAnsi="Arial Nova Light" w:cs="Microsoft GothicNeo Light"/>
          <w:color w:val="auto"/>
        </w:rPr>
        <w:t xml:space="preserve"> and a </w:t>
      </w:r>
      <w:r w:rsidRPr="0010417B">
        <w:rPr>
          <w:rFonts w:ascii="Arial Nova Light" w:eastAsia="Gulim" w:hAnsi="Arial Nova Light" w:cs="Microsoft GothicNeo Light"/>
          <w:color w:val="auto"/>
        </w:rPr>
        <w:t>stub server.</w:t>
      </w:r>
    </w:p>
    <w:p w14:paraId="2C0B92ED" w14:textId="50E476E3" w:rsidR="006270A9" w:rsidRPr="0010417B" w:rsidRDefault="00ED413F" w:rsidP="00C370E0">
      <w:pPr>
        <w:pStyle w:val="Heading1"/>
        <w:snapToGrid w:val="0"/>
        <w:spacing w:before="220" w:after="0"/>
        <w:contextualSpacing w:val="0"/>
        <w:rPr>
          <w:rFonts w:ascii="Arial Nova Light" w:eastAsia="Gulim" w:hAnsi="Arial Nova Light" w:cs="Microsoft GothicNeo Light"/>
          <w:color w:val="auto"/>
        </w:rPr>
      </w:pPr>
      <w:r w:rsidRPr="0010417B">
        <w:rPr>
          <w:rFonts w:ascii="Arial Nova Light" w:eastAsia="Gulim" w:hAnsi="Arial Nova Light" w:cs="Microsoft GothicNeo Light"/>
          <w:color w:val="auto"/>
        </w:rPr>
        <w:t>Extra-Curriculars</w:t>
      </w:r>
    </w:p>
    <w:p w14:paraId="4541FE18" w14:textId="761B9579" w:rsidR="003C6119" w:rsidRPr="0010417B" w:rsidRDefault="00C370E0" w:rsidP="00C370E0">
      <w:pPr>
        <w:pStyle w:val="Heading2"/>
        <w:snapToGrid w:val="0"/>
        <w:spacing w:after="0"/>
        <w:contextualSpacing w:val="0"/>
        <w:rPr>
          <w:rFonts w:ascii="Arial Nova Light" w:eastAsia="Gulim" w:hAnsi="Arial Nova Light" w:cs="Microsoft GothicNeo Light"/>
          <w:caps w:val="0"/>
          <w:color w:val="auto"/>
        </w:rPr>
      </w:pPr>
      <w:r w:rsidRPr="0010417B">
        <w:rPr>
          <w:rFonts w:ascii="Arial Nova Light" w:eastAsia="Gulim" w:hAnsi="Arial Nova Light" w:cs="Microsoft GothicNeo Light"/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0FF2E66" wp14:editId="6F7B3A7F">
                <wp:simplePos x="0" y="0"/>
                <wp:positionH relativeFrom="margin">
                  <wp:posOffset>4509135</wp:posOffset>
                </wp:positionH>
                <wp:positionV relativeFrom="paragraph">
                  <wp:posOffset>14951</wp:posOffset>
                </wp:positionV>
                <wp:extent cx="1800225" cy="26733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E2DDC" w14:textId="3CC13E10" w:rsidR="003C6119" w:rsidRPr="00143FA3" w:rsidRDefault="00BE6B17" w:rsidP="005530DA">
                            <w:pPr>
                              <w:spacing w:after="0"/>
                              <w:jc w:val="right"/>
                              <w:rPr>
                                <w:rFonts w:ascii="Arial Nova Light" w:hAnsi="Arial Nova Light"/>
                                <w:color w:val="1C525B" w:themeColor="accent1" w:themeShade="80"/>
                                <w:sz w:val="24"/>
                                <w:szCs w:val="24"/>
                              </w:rPr>
                            </w:pPr>
                            <w:r w:rsidRPr="00143FA3">
                              <w:rPr>
                                <w:rFonts w:ascii="Arial Nova Light" w:hAnsi="Arial Nova Light"/>
                                <w:color w:val="1C525B" w:themeColor="accent1" w:themeShade="80"/>
                              </w:rPr>
                              <w:t xml:space="preserve">Sep 2020 </w:t>
                            </w:r>
                            <w:r w:rsidR="003C6119" w:rsidRPr="00143FA3">
                              <w:rPr>
                                <w:rFonts w:ascii="Arial Nova Light" w:hAnsi="Arial Nova Light"/>
                                <w:color w:val="1C525B" w:themeColor="accent1" w:themeShade="80"/>
                              </w:rPr>
                              <w:t xml:space="preserve">– </w:t>
                            </w:r>
                            <w:r w:rsidRPr="00143FA3">
                              <w:rPr>
                                <w:rFonts w:ascii="Arial Nova Light" w:hAnsi="Arial Nova Light"/>
                                <w:color w:val="1C525B" w:themeColor="accent1" w:themeShade="80"/>
                              </w:rPr>
                              <w:t>Present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FF2E66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355.05pt;margin-top:1.2pt;width:141.75pt;height:21.0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" filled="f" stroked="f">
                <v:textbox>
                  <w:txbxContent>
                    <w:p w14:paraId="193E2DDC" w14:textId="3CC13E10" w:rsidR="003C6119" w:rsidRPr="00143FA3" w:rsidRDefault="00BE6B17" w:rsidP="005530DA">
                      <w:pPr>
                        <w:spacing w:after="0"/>
                        <w:jc w:val="right"/>
                        <w:rPr>
                          <w:rFonts w:ascii="Arial Nova Light" w:hAnsi="Arial Nova Light"/>
                          <w:color w:val="1C525B" w:themeColor="accent1" w:themeShade="80"/>
                          <w:sz w:val="24"/>
                          <w:szCs w:val="24"/>
                        </w:rPr>
                      </w:pPr>
                      <w:r w:rsidRPr="00143FA3">
                        <w:rPr>
                          <w:rFonts w:ascii="Arial Nova Light" w:hAnsi="Arial Nova Light"/>
                          <w:color w:val="1C525B" w:themeColor="accent1" w:themeShade="80"/>
                        </w:rPr>
                        <w:t xml:space="preserve">Sep 2020 </w:t>
                      </w:r>
                      <w:r w:rsidR="003C6119" w:rsidRPr="00143FA3">
                        <w:rPr>
                          <w:rFonts w:ascii="Arial Nova Light" w:hAnsi="Arial Nova Light"/>
                          <w:color w:val="1C525B" w:themeColor="accent1" w:themeShade="80"/>
                        </w:rPr>
                        <w:t xml:space="preserve">– </w:t>
                      </w:r>
                      <w:r w:rsidRPr="00143FA3">
                        <w:rPr>
                          <w:rFonts w:ascii="Arial Nova Light" w:hAnsi="Arial Nova Light"/>
                          <w:color w:val="1C525B" w:themeColor="accent1" w:themeShade="80"/>
                        </w:rPr>
                        <w:t>Present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6119" w:rsidRPr="0010417B">
        <w:rPr>
          <w:rFonts w:ascii="Arial Nova Light" w:eastAsia="Gulim" w:hAnsi="Arial Nova Light" w:cs="Microsoft GothicNeo Light"/>
          <w:caps w:val="0"/>
          <w:color w:val="auto"/>
        </w:rPr>
        <w:t>Project Manager | QUANTT</w:t>
      </w:r>
    </w:p>
    <w:p w14:paraId="4E89D56F" w14:textId="162E658C" w:rsidR="008405A4" w:rsidRPr="0010417B" w:rsidRDefault="00CA2095" w:rsidP="00C370E0">
      <w:pPr>
        <w:pStyle w:val="ListBullet"/>
        <w:snapToGrid w:val="0"/>
        <w:spacing w:after="0" w:line="240" w:lineRule="auto"/>
        <w:contextualSpacing w:val="0"/>
        <w:rPr>
          <w:rFonts w:ascii="Arial Nova Light" w:eastAsia="Gulim" w:hAnsi="Arial Nova Light" w:cs="Microsoft GothicNeo Light"/>
          <w:color w:val="auto"/>
        </w:rPr>
      </w:pPr>
      <w:r w:rsidRPr="0010417B">
        <w:rPr>
          <w:rFonts w:ascii="Arial Nova Light" w:eastAsia="Gulim" w:hAnsi="Arial Nova Light" w:cs="Microsoft GothicNeo Light"/>
          <w:i/>
          <w:iCs/>
          <w:color w:val="auto"/>
        </w:rPr>
        <w:t>Queen</w:t>
      </w:r>
      <w:r w:rsidR="0010417B" w:rsidRPr="0010417B">
        <w:rPr>
          <w:rFonts w:ascii="Arial Nova Light" w:eastAsia="Gulim" w:hAnsi="Arial Nova Light" w:cs="Microsoft GothicNeo Light"/>
          <w:i/>
          <w:iCs/>
          <w:color w:val="auto"/>
        </w:rPr>
        <w:t>’</w:t>
      </w:r>
      <w:r w:rsidRPr="0010417B">
        <w:rPr>
          <w:rFonts w:ascii="Arial Nova Light" w:eastAsia="Gulim" w:hAnsi="Arial Nova Light" w:cs="Microsoft GothicNeo Light"/>
          <w:i/>
          <w:iCs/>
          <w:color w:val="auto"/>
        </w:rPr>
        <w:t>s University Algorithmic Network and Trading Team</w:t>
      </w:r>
      <w:r w:rsidRPr="0010417B">
        <w:rPr>
          <w:rFonts w:ascii="Arial Nova Light" w:eastAsia="Gulim" w:hAnsi="Arial Nova Light" w:cs="Microsoft GothicNeo Light"/>
          <w:color w:val="auto"/>
        </w:rPr>
        <w:t xml:space="preserve"> is </w:t>
      </w:r>
      <w:r w:rsidR="0039727F" w:rsidRPr="0010417B">
        <w:rPr>
          <w:rFonts w:ascii="Arial Nova Light" w:eastAsia="Gulim" w:hAnsi="Arial Nova Light" w:cs="Microsoft GothicNeo Light"/>
          <w:color w:val="auto"/>
        </w:rPr>
        <w:t xml:space="preserve">a </w:t>
      </w:r>
      <w:r w:rsidR="00DF22A5" w:rsidRPr="0010417B">
        <w:rPr>
          <w:rFonts w:ascii="Arial Nova Light" w:eastAsia="Gulim" w:hAnsi="Arial Nova Light" w:cs="Microsoft GothicNeo Light"/>
          <w:color w:val="auto"/>
        </w:rPr>
        <w:t>quantitative finance club in which I c</w:t>
      </w:r>
      <w:r w:rsidR="00D4210D" w:rsidRPr="0010417B">
        <w:rPr>
          <w:rFonts w:ascii="Arial Nova Light" w:eastAsia="Gulim" w:hAnsi="Arial Nova Light" w:cs="Microsoft GothicNeo Light"/>
          <w:color w:val="auto"/>
        </w:rPr>
        <w:t>urrently</w:t>
      </w:r>
      <w:r w:rsidR="00033013">
        <w:rPr>
          <w:rFonts w:ascii="Arial Nova Light" w:eastAsia="Gulim" w:hAnsi="Arial Nova Light" w:cs="Microsoft GothicNeo Light"/>
          <w:color w:val="auto"/>
        </w:rPr>
        <w:t xml:space="preserve"> oversee</w:t>
      </w:r>
      <w:r w:rsidR="00D4210D" w:rsidRPr="0010417B">
        <w:rPr>
          <w:rFonts w:ascii="Arial Nova Light" w:eastAsia="Gulim" w:hAnsi="Arial Nova Light" w:cs="Microsoft GothicNeo Light"/>
          <w:color w:val="auto"/>
        </w:rPr>
        <w:t xml:space="preserve"> 3 teams of general members </w:t>
      </w:r>
      <w:r w:rsidR="004A0054" w:rsidRPr="0010417B">
        <w:rPr>
          <w:rFonts w:ascii="Arial Nova Light" w:eastAsia="Gulim" w:hAnsi="Arial Nova Light" w:cs="Microsoft GothicNeo Light"/>
          <w:color w:val="auto"/>
        </w:rPr>
        <w:t>pitching and developing trading algorithm</w:t>
      </w:r>
      <w:r w:rsidR="0039727F" w:rsidRPr="0010417B">
        <w:rPr>
          <w:rFonts w:ascii="Arial Nova Light" w:eastAsia="Gulim" w:hAnsi="Arial Nova Light" w:cs="Microsoft GothicNeo Light"/>
          <w:color w:val="auto"/>
        </w:rPr>
        <w:t xml:space="preserve"> strategies</w:t>
      </w:r>
      <w:r w:rsidR="004A0054" w:rsidRPr="0010417B">
        <w:rPr>
          <w:rFonts w:ascii="Arial Nova Light" w:eastAsia="Gulim" w:hAnsi="Arial Nova Light" w:cs="Microsoft GothicNeo Light"/>
          <w:color w:val="auto"/>
        </w:rPr>
        <w:t>.</w:t>
      </w:r>
    </w:p>
    <w:p w14:paraId="582CAEFD" w14:textId="6135A526" w:rsidR="003C6119" w:rsidRPr="0010417B" w:rsidRDefault="00833C1F" w:rsidP="00FA54D8">
      <w:pPr>
        <w:pStyle w:val="Heading2"/>
        <w:tabs>
          <w:tab w:val="left" w:pos="8090"/>
          <w:tab w:val="left" w:pos="9629"/>
          <w:tab w:val="right" w:pos="9936"/>
        </w:tabs>
        <w:snapToGrid w:val="0"/>
        <w:spacing w:after="0"/>
        <w:contextualSpacing w:val="0"/>
        <w:rPr>
          <w:rFonts w:ascii="Arial Nova Light" w:eastAsia="Gulim" w:hAnsi="Arial Nova Light" w:cs="Microsoft GothicNeo Light"/>
          <w:caps w:val="0"/>
          <w:color w:val="auto"/>
        </w:rPr>
      </w:pPr>
      <w:r w:rsidRPr="0010417B">
        <w:rPr>
          <w:rFonts w:ascii="Arial Nova Light" w:eastAsia="Gulim" w:hAnsi="Arial Nova Light" w:cs="Microsoft GothicNeo Light"/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5A629EA8" wp14:editId="3A961610">
                <wp:simplePos x="0" y="0"/>
                <wp:positionH relativeFrom="margin">
                  <wp:posOffset>4500856</wp:posOffset>
                </wp:positionH>
                <wp:positionV relativeFrom="paragraph">
                  <wp:posOffset>5393</wp:posOffset>
                </wp:positionV>
                <wp:extent cx="1800225" cy="26670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EF079C" w14:textId="6E1C1C1E" w:rsidR="00967AA8" w:rsidRPr="00143FA3" w:rsidRDefault="00942745" w:rsidP="00967AA8">
                            <w:pPr>
                              <w:spacing w:after="0"/>
                              <w:jc w:val="right"/>
                              <w:rPr>
                                <w:rFonts w:ascii="Arial Nova Light" w:hAnsi="Arial Nova Light"/>
                                <w:color w:val="1C525B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ova Light" w:hAnsi="Arial Nova Light"/>
                                <w:color w:val="1C525B" w:themeColor="accent1" w:themeShade="80"/>
                              </w:rPr>
                              <w:t>May</w:t>
                            </w:r>
                            <w:r w:rsidR="00967AA8" w:rsidRPr="00143FA3">
                              <w:rPr>
                                <w:rFonts w:ascii="Arial Nova Light" w:hAnsi="Arial Nova Light"/>
                                <w:color w:val="1C525B" w:themeColor="accent1" w:themeShade="80"/>
                              </w:rPr>
                              <w:t xml:space="preserve"> 202</w:t>
                            </w:r>
                            <w:r w:rsidR="0085772B">
                              <w:rPr>
                                <w:rFonts w:ascii="Arial Nova Light" w:hAnsi="Arial Nova Light"/>
                                <w:color w:val="1C525B" w:themeColor="accent1" w:themeShade="80"/>
                              </w:rPr>
                              <w:t>1</w:t>
                            </w:r>
                            <w:r w:rsidR="00967AA8" w:rsidRPr="00143FA3">
                              <w:rPr>
                                <w:rFonts w:ascii="Arial Nova Light" w:hAnsi="Arial Nova Light"/>
                                <w:color w:val="1C525B" w:themeColor="accent1" w:themeShade="80"/>
                              </w:rPr>
                              <w:t xml:space="preserve"> – Present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29EA8" id="Text Box 4" o:spid="_x0000_s1029" type="#_x0000_t202" style="position:absolute;margin-left:354.4pt;margin-top:.4pt;width:141.75pt;height:21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" filled="f" stroked="f">
                <v:textbox>
                  <w:txbxContent>
                    <w:p w14:paraId="44EF079C" w14:textId="6E1C1C1E" w:rsidR="00967AA8" w:rsidRPr="00143FA3" w:rsidRDefault="00942745" w:rsidP="00967AA8">
                      <w:pPr>
                        <w:spacing w:after="0"/>
                        <w:jc w:val="right"/>
                        <w:rPr>
                          <w:rFonts w:ascii="Arial Nova Light" w:hAnsi="Arial Nova Light"/>
                          <w:color w:val="1C525B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 Nova Light" w:hAnsi="Arial Nova Light"/>
                          <w:color w:val="1C525B" w:themeColor="accent1" w:themeShade="80"/>
                        </w:rPr>
                        <w:t>May</w:t>
                      </w:r>
                      <w:r w:rsidR="00967AA8" w:rsidRPr="00143FA3">
                        <w:rPr>
                          <w:rFonts w:ascii="Arial Nova Light" w:hAnsi="Arial Nova Light"/>
                          <w:color w:val="1C525B" w:themeColor="accent1" w:themeShade="80"/>
                        </w:rPr>
                        <w:t xml:space="preserve"> 202</w:t>
                      </w:r>
                      <w:r w:rsidR="0085772B">
                        <w:rPr>
                          <w:rFonts w:ascii="Arial Nova Light" w:hAnsi="Arial Nova Light"/>
                          <w:color w:val="1C525B" w:themeColor="accent1" w:themeShade="80"/>
                        </w:rPr>
                        <w:t>1</w:t>
                      </w:r>
                      <w:r w:rsidR="00967AA8" w:rsidRPr="00143FA3">
                        <w:rPr>
                          <w:rFonts w:ascii="Arial Nova Light" w:hAnsi="Arial Nova Light"/>
                          <w:color w:val="1C525B" w:themeColor="accent1" w:themeShade="80"/>
                        </w:rPr>
                        <w:t xml:space="preserve"> – Present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3555" w:rsidRPr="0010417B">
        <w:rPr>
          <w:rFonts w:ascii="Arial Nova Light" w:eastAsia="Gulim" w:hAnsi="Arial Nova Light" w:cs="Microsoft GothicNeo Light"/>
          <w:caps w:val="0"/>
          <w:color w:val="auto"/>
        </w:rPr>
        <w:t>Software Developer</w:t>
      </w:r>
      <w:r w:rsidR="003C6119" w:rsidRPr="0010417B">
        <w:rPr>
          <w:rFonts w:ascii="Arial Nova Light" w:eastAsia="Gulim" w:hAnsi="Arial Nova Light" w:cs="Microsoft GothicNeo Light"/>
          <w:caps w:val="0"/>
          <w:color w:val="auto"/>
        </w:rPr>
        <w:t xml:space="preserve"> | </w:t>
      </w:r>
      <w:r w:rsidR="00AA2B4E" w:rsidRPr="0010417B">
        <w:rPr>
          <w:rFonts w:ascii="Arial Nova Light" w:eastAsia="Gulim" w:hAnsi="Arial Nova Light" w:cs="Microsoft GothicNeo Light"/>
          <w:caps w:val="0"/>
          <w:color w:val="auto"/>
        </w:rPr>
        <w:t>QTMA</w:t>
      </w:r>
      <w:r w:rsidR="0085772B">
        <w:rPr>
          <w:rFonts w:ascii="Arial Nova Light" w:eastAsia="Gulim" w:hAnsi="Arial Nova Light" w:cs="Microsoft GothicNeo Light"/>
          <w:caps w:val="0"/>
          <w:color w:val="auto"/>
        </w:rPr>
        <w:tab/>
      </w:r>
      <w:r w:rsidR="00FA54D8">
        <w:rPr>
          <w:rFonts w:ascii="Arial Nova Light" w:eastAsia="Gulim" w:hAnsi="Arial Nova Light" w:cs="Microsoft GothicNeo Light"/>
          <w:caps w:val="0"/>
          <w:color w:val="auto"/>
        </w:rPr>
        <w:tab/>
      </w:r>
      <w:r w:rsidR="00FA54D8">
        <w:rPr>
          <w:rFonts w:ascii="Arial Nova Light" w:eastAsia="Gulim" w:hAnsi="Arial Nova Light" w:cs="Microsoft GothicNeo Light"/>
          <w:caps w:val="0"/>
          <w:color w:val="auto"/>
        </w:rPr>
        <w:tab/>
      </w:r>
    </w:p>
    <w:p w14:paraId="78D78C4C" w14:textId="62111B5D" w:rsidR="008405A4" w:rsidRPr="0010417B" w:rsidRDefault="0032209A" w:rsidP="00C370E0">
      <w:pPr>
        <w:pStyle w:val="ListBullet"/>
        <w:snapToGrid w:val="0"/>
        <w:spacing w:after="0" w:line="240" w:lineRule="auto"/>
        <w:contextualSpacing w:val="0"/>
        <w:rPr>
          <w:rFonts w:ascii="Arial Nova Light" w:eastAsia="Gulim" w:hAnsi="Arial Nova Light" w:cs="Microsoft GothicNeo Light"/>
          <w:color w:val="auto"/>
        </w:rPr>
      </w:pPr>
      <w:r>
        <w:rPr>
          <w:rFonts w:ascii="Arial Nova Light" w:eastAsia="Gulim" w:hAnsi="Arial Nova Light" w:cs="Microsoft GothicNeo Light"/>
          <w:color w:val="auto"/>
        </w:rPr>
        <w:t>A member of</w:t>
      </w:r>
      <w:r w:rsidR="008E0DE8" w:rsidRPr="0010417B">
        <w:rPr>
          <w:rFonts w:ascii="Arial Nova Light" w:eastAsia="Gulim" w:hAnsi="Arial Nova Light" w:cs="Microsoft GothicNeo Light"/>
          <w:color w:val="auto"/>
        </w:rPr>
        <w:t xml:space="preserve"> </w:t>
      </w:r>
      <w:r w:rsidR="008E0DE8" w:rsidRPr="0010417B">
        <w:rPr>
          <w:rFonts w:ascii="Arial Nova Light" w:eastAsia="Gulim" w:hAnsi="Arial Nova Light" w:cs="Microsoft GothicNeo Light"/>
          <w:i/>
          <w:iCs/>
          <w:color w:val="auto"/>
        </w:rPr>
        <w:t>Queen</w:t>
      </w:r>
      <w:r w:rsidR="0019167A">
        <w:rPr>
          <w:rFonts w:ascii="Arial Nova Light" w:eastAsia="Gulim" w:hAnsi="Arial Nova Light" w:cs="Microsoft GothicNeo Light"/>
          <w:i/>
          <w:iCs/>
          <w:color w:val="auto"/>
        </w:rPr>
        <w:t>’</w:t>
      </w:r>
      <w:r w:rsidR="008E0DE8" w:rsidRPr="0010417B">
        <w:rPr>
          <w:rFonts w:ascii="Arial Nova Light" w:eastAsia="Gulim" w:hAnsi="Arial Nova Light" w:cs="Microsoft GothicNeo Light"/>
          <w:i/>
          <w:iCs/>
          <w:color w:val="auto"/>
        </w:rPr>
        <w:t>s Technology and Media Associatio</w:t>
      </w:r>
      <w:r w:rsidR="00A00F75">
        <w:rPr>
          <w:rFonts w:ascii="Arial Nova Light" w:eastAsia="Gulim" w:hAnsi="Arial Nova Light" w:cs="Microsoft GothicNeo Light"/>
          <w:i/>
          <w:iCs/>
          <w:color w:val="auto"/>
        </w:rPr>
        <w:t>n</w:t>
      </w:r>
      <w:r w:rsidR="008E0DE8" w:rsidRPr="0010417B">
        <w:rPr>
          <w:rFonts w:ascii="Arial Nova Light" w:eastAsia="Gulim" w:hAnsi="Arial Nova Light" w:cs="Microsoft GothicNeo Light"/>
          <w:i/>
          <w:iCs/>
          <w:color w:val="auto"/>
        </w:rPr>
        <w:t xml:space="preserve"> </w:t>
      </w:r>
      <w:r w:rsidR="00A525D5" w:rsidRPr="0010417B">
        <w:rPr>
          <w:rFonts w:ascii="Arial Nova Light" w:eastAsia="Gulim" w:hAnsi="Arial Nova Light" w:cs="Microsoft GothicNeo Light"/>
          <w:color w:val="auto"/>
        </w:rPr>
        <w:t xml:space="preserve">on a </w:t>
      </w:r>
      <w:r w:rsidR="00C33DE8" w:rsidRPr="0010417B">
        <w:rPr>
          <w:rFonts w:ascii="Arial Nova Light" w:eastAsia="Gulim" w:hAnsi="Arial Nova Light" w:cs="Microsoft GothicNeo Light"/>
          <w:color w:val="auto"/>
        </w:rPr>
        <w:t>multi</w:t>
      </w:r>
      <w:r w:rsidR="007A2690" w:rsidRPr="0010417B">
        <w:rPr>
          <w:rFonts w:ascii="Arial Nova Light" w:eastAsia="Gulim" w:hAnsi="Arial Nova Light" w:cs="Microsoft GothicNeo Light"/>
          <w:color w:val="auto"/>
        </w:rPr>
        <w:t>disciplined</w:t>
      </w:r>
      <w:r w:rsidR="00C66532" w:rsidRPr="0010417B">
        <w:rPr>
          <w:rFonts w:ascii="Arial Nova Light" w:eastAsia="Gulim" w:hAnsi="Arial Nova Light" w:cs="Microsoft GothicNeo Light"/>
          <w:color w:val="auto"/>
        </w:rPr>
        <w:t xml:space="preserve"> </w:t>
      </w:r>
      <w:r w:rsidR="00A525D5" w:rsidRPr="0010417B">
        <w:rPr>
          <w:rFonts w:ascii="Arial Nova Light" w:eastAsia="Gulim" w:hAnsi="Arial Nova Light" w:cs="Microsoft GothicNeo Light"/>
          <w:color w:val="auto"/>
        </w:rPr>
        <w:t xml:space="preserve">team of </w:t>
      </w:r>
      <w:r w:rsidR="00F36C06" w:rsidRPr="0010417B">
        <w:rPr>
          <w:rFonts w:ascii="Arial Nova Light" w:eastAsia="Gulim" w:hAnsi="Arial Nova Light" w:cs="Microsoft GothicNeo Light"/>
          <w:color w:val="auto"/>
        </w:rPr>
        <w:t xml:space="preserve">10 </w:t>
      </w:r>
      <w:r w:rsidR="00A73439">
        <w:rPr>
          <w:rFonts w:ascii="Arial Nova Light" w:eastAsia="Gulim" w:hAnsi="Arial Nova Light" w:cs="Microsoft GothicNeo Light"/>
          <w:color w:val="auto"/>
        </w:rPr>
        <w:t xml:space="preserve">including </w:t>
      </w:r>
      <w:r w:rsidR="00C66532" w:rsidRPr="0010417B">
        <w:rPr>
          <w:rFonts w:ascii="Arial Nova Light" w:eastAsia="Gulim" w:hAnsi="Arial Nova Light" w:cs="Microsoft GothicNeo Light"/>
          <w:color w:val="auto"/>
        </w:rPr>
        <w:t xml:space="preserve">a development team of </w:t>
      </w:r>
      <w:r w:rsidR="00231BBD">
        <w:rPr>
          <w:rFonts w:ascii="Arial Nova Light" w:eastAsia="Gulim" w:hAnsi="Arial Nova Light" w:cs="Microsoft GothicNeo Light"/>
          <w:color w:val="auto"/>
        </w:rPr>
        <w:t>4</w:t>
      </w:r>
      <w:r w:rsidR="005F41C7" w:rsidRPr="0010417B">
        <w:rPr>
          <w:rFonts w:ascii="Arial Nova Light" w:eastAsia="Gulim" w:hAnsi="Arial Nova Light" w:cs="Microsoft GothicNeo Light"/>
          <w:color w:val="auto"/>
        </w:rPr>
        <w:t xml:space="preserve"> members</w:t>
      </w:r>
      <w:r w:rsidR="008E0DE8" w:rsidRPr="0010417B">
        <w:rPr>
          <w:rFonts w:ascii="Arial Nova Light" w:eastAsia="Gulim" w:hAnsi="Arial Nova Light" w:cs="Microsoft GothicNeo Light"/>
          <w:color w:val="auto"/>
        </w:rPr>
        <w:t>.</w:t>
      </w:r>
    </w:p>
    <w:p w14:paraId="2BCD6BFF" w14:textId="7754173E" w:rsidR="00AA2B4E" w:rsidRDefault="005A4430" w:rsidP="00C370E0">
      <w:pPr>
        <w:pStyle w:val="ListBullet"/>
        <w:snapToGrid w:val="0"/>
        <w:spacing w:after="0" w:line="240" w:lineRule="auto"/>
        <w:rPr>
          <w:rFonts w:ascii="Arial Nova Light" w:eastAsia="Gulim" w:hAnsi="Arial Nova Light" w:cs="Microsoft GothicNeo Light"/>
          <w:color w:val="auto"/>
        </w:rPr>
      </w:pPr>
      <w:r w:rsidRPr="0010417B">
        <w:rPr>
          <w:rFonts w:ascii="Arial Nova Light" w:eastAsia="Gulim" w:hAnsi="Arial Nova Light" w:cs="Microsoft GothicNeo Light"/>
          <w:color w:val="auto"/>
        </w:rPr>
        <w:t>Currently developing</w:t>
      </w:r>
      <w:r w:rsidR="008F3BDC" w:rsidRPr="0010417B">
        <w:rPr>
          <w:rFonts w:ascii="Arial Nova Light" w:eastAsia="Gulim" w:hAnsi="Arial Nova Light" w:cs="Microsoft GothicNeo Light"/>
          <w:color w:val="auto"/>
        </w:rPr>
        <w:t xml:space="preserve"> </w:t>
      </w:r>
      <w:hyperlink r:id="rId13" w:history="1">
        <w:r w:rsidR="00704345" w:rsidRPr="00C57093">
          <w:rPr>
            <w:rStyle w:val="Hyperlink"/>
            <w:rFonts w:ascii="Arial Nova Light" w:eastAsia="Gulim" w:hAnsi="Arial Nova Light" w:cs="Microsoft GothicNeo Light"/>
            <w:i/>
            <w:iCs/>
          </w:rPr>
          <w:t>C</w:t>
        </w:r>
        <w:r w:rsidR="00704345" w:rsidRPr="00C57093">
          <w:rPr>
            <w:rStyle w:val="Hyperlink"/>
            <w:rFonts w:ascii="Arial Nova Light" w:eastAsia="Gulim" w:hAnsi="Arial Nova Light" w:cs="Microsoft GothicNeo Light"/>
            <w:i/>
            <w:iCs/>
          </w:rPr>
          <w:t>a</w:t>
        </w:r>
        <w:r w:rsidR="00704345" w:rsidRPr="00C57093">
          <w:rPr>
            <w:rStyle w:val="Hyperlink"/>
            <w:rFonts w:ascii="Arial Nova Light" w:eastAsia="Gulim" w:hAnsi="Arial Nova Light" w:cs="Microsoft GothicNeo Light"/>
            <w:i/>
            <w:iCs/>
          </w:rPr>
          <w:t>sa</w:t>
        </w:r>
      </w:hyperlink>
      <w:r w:rsidR="00704345" w:rsidRPr="00C57093">
        <w:rPr>
          <w:rFonts w:ascii="Arial Nova Light" w:eastAsia="Gulim" w:hAnsi="Arial Nova Light" w:cs="Microsoft GothicNeo Light"/>
          <w:i/>
          <w:iCs/>
          <w:color w:val="auto"/>
        </w:rPr>
        <w:t>,</w:t>
      </w:r>
      <w:r w:rsidR="00704345" w:rsidRPr="0010417B">
        <w:rPr>
          <w:rFonts w:ascii="Arial Nova Light" w:eastAsia="Gulim" w:hAnsi="Arial Nova Light" w:cs="Microsoft GothicNeo Light"/>
          <w:color w:val="auto"/>
        </w:rPr>
        <w:t xml:space="preserve"> </w:t>
      </w:r>
      <w:r w:rsidR="00562383" w:rsidRPr="0010417B">
        <w:rPr>
          <w:rFonts w:ascii="Arial Nova Light" w:eastAsia="Gulim" w:hAnsi="Arial Nova Light" w:cs="Microsoft GothicNeo Light"/>
          <w:color w:val="auto"/>
        </w:rPr>
        <w:t xml:space="preserve">a </w:t>
      </w:r>
      <w:r w:rsidR="0029531D">
        <w:rPr>
          <w:rFonts w:ascii="Arial Nova Light" w:eastAsia="Gulim" w:hAnsi="Arial Nova Light" w:cs="Microsoft GothicNeo Light"/>
          <w:color w:val="auto"/>
        </w:rPr>
        <w:t xml:space="preserve">smart </w:t>
      </w:r>
      <w:r w:rsidR="00562383" w:rsidRPr="0010417B">
        <w:rPr>
          <w:rFonts w:ascii="Arial Nova Light" w:eastAsia="Gulim" w:hAnsi="Arial Nova Light" w:cs="Microsoft GothicNeo Light"/>
          <w:color w:val="auto"/>
        </w:rPr>
        <w:t>mobile</w:t>
      </w:r>
      <w:r w:rsidR="008F3BDC" w:rsidRPr="0010417B">
        <w:rPr>
          <w:rFonts w:ascii="Arial Nova Light" w:eastAsia="Gulim" w:hAnsi="Arial Nova Light" w:cs="Microsoft GothicNeo Light"/>
          <w:color w:val="auto"/>
        </w:rPr>
        <w:t xml:space="preserve"> roommate </w:t>
      </w:r>
      <w:r w:rsidR="00704345" w:rsidRPr="0010417B">
        <w:rPr>
          <w:rFonts w:ascii="Arial Nova Light" w:eastAsia="Gulim" w:hAnsi="Arial Nova Light" w:cs="Microsoft GothicNeo Light"/>
          <w:color w:val="auto"/>
        </w:rPr>
        <w:t>searching</w:t>
      </w:r>
      <w:r w:rsidR="008F3BDC" w:rsidRPr="0010417B">
        <w:rPr>
          <w:rFonts w:ascii="Arial Nova Light" w:eastAsia="Gulim" w:hAnsi="Arial Nova Light" w:cs="Microsoft GothicNeo Light"/>
          <w:color w:val="auto"/>
        </w:rPr>
        <w:t xml:space="preserve"> application </w:t>
      </w:r>
      <w:r w:rsidR="00DD6D94" w:rsidRPr="0010417B">
        <w:rPr>
          <w:rFonts w:ascii="Arial Nova Light" w:eastAsia="Gulim" w:hAnsi="Arial Nova Light" w:cs="Microsoft GothicNeo Light"/>
          <w:color w:val="auto"/>
        </w:rPr>
        <w:t xml:space="preserve">built with </w:t>
      </w:r>
      <w:r w:rsidR="004453A8" w:rsidRPr="0010417B">
        <w:rPr>
          <w:rFonts w:ascii="Arial Nova Light" w:eastAsia="Gulim" w:hAnsi="Arial Nova Light" w:cs="Microsoft GothicNeo Light"/>
          <w:color w:val="auto"/>
        </w:rPr>
        <w:t>JavaScript</w:t>
      </w:r>
      <w:r w:rsidR="004453A8">
        <w:rPr>
          <w:rFonts w:ascii="Arial Nova Light" w:eastAsia="Gulim" w:hAnsi="Arial Nova Light" w:cs="Microsoft GothicNeo Light"/>
          <w:color w:val="auto"/>
        </w:rPr>
        <w:t xml:space="preserve">, </w:t>
      </w:r>
      <w:r w:rsidR="00DD6D94" w:rsidRPr="0010417B">
        <w:rPr>
          <w:rFonts w:ascii="Arial Nova Light" w:eastAsia="Gulim" w:hAnsi="Arial Nova Light" w:cs="Microsoft GothicNeo Light"/>
          <w:color w:val="auto"/>
        </w:rPr>
        <w:t>React.js,</w:t>
      </w:r>
      <w:r w:rsidR="004453A8">
        <w:rPr>
          <w:rFonts w:ascii="Arial Nova Light" w:eastAsia="Gulim" w:hAnsi="Arial Nova Light" w:cs="Microsoft GothicNeo Light"/>
          <w:color w:val="auto"/>
        </w:rPr>
        <w:t xml:space="preserve"> </w:t>
      </w:r>
      <w:r w:rsidR="00DD6D94" w:rsidRPr="0010417B">
        <w:rPr>
          <w:rFonts w:ascii="Arial Nova Light" w:eastAsia="Gulim" w:hAnsi="Arial Nova Light" w:cs="Microsoft GothicNeo Light"/>
          <w:color w:val="auto"/>
        </w:rPr>
        <w:t>Node.js</w:t>
      </w:r>
      <w:r w:rsidR="00EE5D46" w:rsidRPr="0010417B">
        <w:rPr>
          <w:rFonts w:ascii="Arial Nova Light" w:eastAsia="Gulim" w:hAnsi="Arial Nova Light" w:cs="Microsoft GothicNeo Light"/>
          <w:color w:val="auto"/>
        </w:rPr>
        <w:t xml:space="preserve"> and Firebase user</w:t>
      </w:r>
      <w:r w:rsidR="003E1B0B" w:rsidRPr="0010417B">
        <w:rPr>
          <w:rFonts w:ascii="Arial Nova Light" w:eastAsia="Gulim" w:hAnsi="Arial Nova Light" w:cs="Microsoft GothicNeo Light"/>
          <w:color w:val="auto"/>
        </w:rPr>
        <w:t xml:space="preserve"> authentication</w:t>
      </w:r>
      <w:r w:rsidR="00DE7228">
        <w:rPr>
          <w:rFonts w:ascii="Arial Nova Light" w:eastAsia="Gulim" w:hAnsi="Arial Nova Light" w:cs="Microsoft GothicNeo Light"/>
          <w:color w:val="auto"/>
        </w:rPr>
        <w:t xml:space="preserve"> which placed 1</w:t>
      </w:r>
      <w:r w:rsidR="00DE7228" w:rsidRPr="00DE7228">
        <w:rPr>
          <w:rFonts w:ascii="Arial Nova Light" w:eastAsia="Gulim" w:hAnsi="Arial Nova Light" w:cs="Microsoft GothicNeo Light"/>
          <w:color w:val="auto"/>
          <w:vertAlign w:val="superscript"/>
        </w:rPr>
        <w:t>st</w:t>
      </w:r>
      <w:r w:rsidR="00DE7228">
        <w:rPr>
          <w:rFonts w:ascii="Arial Nova Light" w:eastAsia="Gulim" w:hAnsi="Arial Nova Light" w:cs="Microsoft GothicNeo Light"/>
          <w:color w:val="auto"/>
        </w:rPr>
        <w:t xml:space="preserve"> in th</w:t>
      </w:r>
      <w:r w:rsidR="0019167A">
        <w:rPr>
          <w:rFonts w:ascii="Arial Nova Light" w:eastAsia="Gulim" w:hAnsi="Arial Nova Light" w:cs="Microsoft GothicNeo Light"/>
          <w:color w:val="auto"/>
        </w:rPr>
        <w:t>is fall’s</w:t>
      </w:r>
      <w:r w:rsidR="00DE7228">
        <w:rPr>
          <w:rFonts w:ascii="Arial Nova Light" w:eastAsia="Gulim" w:hAnsi="Arial Nova Light" w:cs="Microsoft GothicNeo Light"/>
          <w:color w:val="auto"/>
        </w:rPr>
        <w:t xml:space="preserve"> Pitch Competition</w:t>
      </w:r>
      <w:r w:rsidR="003E1B0B" w:rsidRPr="0010417B">
        <w:rPr>
          <w:rFonts w:ascii="Arial Nova Light" w:eastAsia="Gulim" w:hAnsi="Arial Nova Light" w:cs="Microsoft GothicNeo Light"/>
          <w:color w:val="auto"/>
        </w:rPr>
        <w:t>.</w:t>
      </w:r>
    </w:p>
    <w:p w14:paraId="2DC21633" w14:textId="1B42378C" w:rsidR="00DE7228" w:rsidRDefault="002B7078" w:rsidP="00DE7228">
      <w:pPr>
        <w:pStyle w:val="ListBullet"/>
        <w:numPr>
          <w:ilvl w:val="0"/>
          <w:numId w:val="0"/>
        </w:numPr>
        <w:snapToGrid w:val="0"/>
        <w:spacing w:after="0" w:line="240" w:lineRule="auto"/>
        <w:rPr>
          <w:rFonts w:ascii="Arial Nova Light" w:eastAsia="Gulim" w:hAnsi="Arial Nova Light" w:cs="Microsoft GothicNeo Light"/>
          <w:b/>
          <w:bCs/>
          <w:color w:val="auto"/>
          <w:sz w:val="24"/>
          <w:szCs w:val="24"/>
        </w:rPr>
      </w:pPr>
      <w:r w:rsidRPr="0010417B">
        <w:rPr>
          <w:rFonts w:ascii="Arial Nova Light" w:eastAsia="Gulim" w:hAnsi="Arial Nova Light" w:cs="Microsoft GothicNeo Light"/>
          <w:noProof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7BD0E3DE" wp14:editId="7A3EB0B9">
                <wp:simplePos x="0" y="0"/>
                <wp:positionH relativeFrom="margin">
                  <wp:posOffset>4496435</wp:posOffset>
                </wp:positionH>
                <wp:positionV relativeFrom="paragraph">
                  <wp:posOffset>-3810</wp:posOffset>
                </wp:positionV>
                <wp:extent cx="1800225" cy="26733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FE552C" w14:textId="1CF2C09D" w:rsidR="002B7078" w:rsidRPr="00143FA3" w:rsidRDefault="002B7078" w:rsidP="002B7078">
                            <w:pPr>
                              <w:spacing w:after="0"/>
                              <w:jc w:val="right"/>
                              <w:rPr>
                                <w:rFonts w:ascii="Arial Nova Light" w:hAnsi="Arial Nova Light"/>
                                <w:color w:val="1C525B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ova Light" w:hAnsi="Arial Nova Light"/>
                                <w:color w:val="1C525B" w:themeColor="accent1" w:themeShade="80"/>
                              </w:rPr>
                              <w:t>Oct</w:t>
                            </w:r>
                            <w:r w:rsidRPr="00143FA3">
                              <w:rPr>
                                <w:rFonts w:ascii="Arial Nova Light" w:hAnsi="Arial Nova Light"/>
                                <w:color w:val="1C525B" w:themeColor="accent1" w:themeShade="80"/>
                              </w:rPr>
                              <w:t xml:space="preserve"> 202</w:t>
                            </w:r>
                            <w:r>
                              <w:rPr>
                                <w:rFonts w:ascii="Arial Nova Light" w:hAnsi="Arial Nova Light"/>
                                <w:color w:val="1C525B" w:themeColor="accent1" w:themeShade="80"/>
                              </w:rPr>
                              <w:t>1</w:t>
                            </w:r>
                            <w:r w:rsidRPr="00143FA3">
                              <w:rPr>
                                <w:rFonts w:ascii="Arial Nova Light" w:hAnsi="Arial Nova Light"/>
                                <w:color w:val="1C525B" w:themeColor="accent1" w:themeShade="80"/>
                              </w:rPr>
                              <w:t xml:space="preserve"> – Present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0E3DE" id="Text Box 7" o:spid="_x0000_s1030" type="#_x0000_t202" style="position:absolute;margin-left:354.05pt;margin-top:-.3pt;width:141.75pt;height:21.0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" filled="f" stroked="f">
                <v:textbox>
                  <w:txbxContent>
                    <w:p w14:paraId="04FE552C" w14:textId="1CF2C09D" w:rsidR="002B7078" w:rsidRPr="00143FA3" w:rsidRDefault="002B7078" w:rsidP="002B7078">
                      <w:pPr>
                        <w:spacing w:after="0"/>
                        <w:jc w:val="right"/>
                        <w:rPr>
                          <w:rFonts w:ascii="Arial Nova Light" w:hAnsi="Arial Nova Light"/>
                          <w:color w:val="1C525B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 Nova Light" w:hAnsi="Arial Nova Light"/>
                          <w:color w:val="1C525B" w:themeColor="accent1" w:themeShade="80"/>
                        </w:rPr>
                        <w:t>Oct</w:t>
                      </w:r>
                      <w:r w:rsidRPr="00143FA3">
                        <w:rPr>
                          <w:rFonts w:ascii="Arial Nova Light" w:hAnsi="Arial Nova Light"/>
                          <w:color w:val="1C525B" w:themeColor="accent1" w:themeShade="80"/>
                        </w:rPr>
                        <w:t xml:space="preserve"> 202</w:t>
                      </w:r>
                      <w:r>
                        <w:rPr>
                          <w:rFonts w:ascii="Arial Nova Light" w:hAnsi="Arial Nova Light"/>
                          <w:color w:val="1C525B" w:themeColor="accent1" w:themeShade="80"/>
                        </w:rPr>
                        <w:t>1</w:t>
                      </w:r>
                      <w:r w:rsidRPr="00143FA3">
                        <w:rPr>
                          <w:rFonts w:ascii="Arial Nova Light" w:hAnsi="Arial Nova Light"/>
                          <w:color w:val="1C525B" w:themeColor="accent1" w:themeShade="80"/>
                        </w:rPr>
                        <w:t xml:space="preserve"> – Present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7228">
        <w:rPr>
          <w:rFonts w:ascii="Arial Nova Light" w:eastAsia="Gulim" w:hAnsi="Arial Nova Light" w:cs="Microsoft GothicNeo Light"/>
          <w:b/>
          <w:bCs/>
          <w:color w:val="auto"/>
          <w:sz w:val="24"/>
          <w:szCs w:val="24"/>
        </w:rPr>
        <w:t>Control Systems Engineer</w:t>
      </w:r>
      <w:r w:rsidR="00DE7228" w:rsidRPr="00DE7228">
        <w:rPr>
          <w:rFonts w:ascii="Arial Nova Light" w:eastAsia="Gulim" w:hAnsi="Arial Nova Light" w:cs="Microsoft GothicNeo Light"/>
          <w:b/>
          <w:bCs/>
          <w:color w:val="auto"/>
          <w:sz w:val="24"/>
          <w:szCs w:val="24"/>
        </w:rPr>
        <w:t xml:space="preserve"> | </w:t>
      </w:r>
      <w:r w:rsidR="00DE7228">
        <w:rPr>
          <w:rFonts w:ascii="Arial Nova Light" w:eastAsia="Gulim" w:hAnsi="Arial Nova Light" w:cs="Microsoft GothicNeo Light"/>
          <w:b/>
          <w:bCs/>
          <w:color w:val="auto"/>
          <w:sz w:val="24"/>
          <w:szCs w:val="24"/>
        </w:rPr>
        <w:t>QHDT</w:t>
      </w:r>
    </w:p>
    <w:p w14:paraId="58B0226B" w14:textId="1C824AC3" w:rsidR="00DE7228" w:rsidRPr="00DE7228" w:rsidRDefault="00DE7228" w:rsidP="00DE7228">
      <w:pPr>
        <w:pStyle w:val="ListBullet"/>
        <w:snapToGrid w:val="0"/>
        <w:spacing w:after="0" w:line="240" w:lineRule="auto"/>
        <w:contextualSpacing w:val="0"/>
        <w:rPr>
          <w:rFonts w:ascii="Arial Nova Light" w:eastAsia="Gulim" w:hAnsi="Arial Nova Light" w:cs="Microsoft GothicNeo Light"/>
          <w:color w:val="auto"/>
        </w:rPr>
      </w:pPr>
      <w:r>
        <w:rPr>
          <w:rFonts w:ascii="Arial Nova Light" w:eastAsia="Gulim" w:hAnsi="Arial Nova Light" w:cs="Microsoft GothicNeo Light"/>
          <w:color w:val="auto"/>
        </w:rPr>
        <w:t xml:space="preserve">Currently </w:t>
      </w:r>
      <w:r w:rsidR="00444821">
        <w:rPr>
          <w:rFonts w:ascii="Arial Nova Light" w:eastAsia="Gulim" w:hAnsi="Arial Nova Light" w:cs="Microsoft GothicNeo Light"/>
          <w:color w:val="auto"/>
        </w:rPr>
        <w:t>a member of</w:t>
      </w:r>
      <w:r w:rsidRPr="0010417B">
        <w:rPr>
          <w:rFonts w:ascii="Arial Nova Light" w:eastAsia="Gulim" w:hAnsi="Arial Nova Light" w:cs="Microsoft GothicNeo Light"/>
          <w:i/>
          <w:iCs/>
          <w:color w:val="auto"/>
        </w:rPr>
        <w:t xml:space="preserve"> </w:t>
      </w:r>
      <w:r>
        <w:rPr>
          <w:rFonts w:ascii="Arial Nova Light" w:eastAsia="Gulim" w:hAnsi="Arial Nova Light" w:cs="Microsoft GothicNeo Light"/>
          <w:i/>
          <w:iCs/>
          <w:color w:val="auto"/>
        </w:rPr>
        <w:t>Queen’s Hyperloop Design Team</w:t>
      </w:r>
      <w:r w:rsidRPr="0010417B">
        <w:rPr>
          <w:rFonts w:ascii="Arial Nova Light" w:eastAsia="Gulim" w:hAnsi="Arial Nova Light" w:cs="Microsoft GothicNeo Light"/>
          <w:i/>
          <w:iCs/>
          <w:color w:val="auto"/>
        </w:rPr>
        <w:t xml:space="preserve"> </w:t>
      </w:r>
      <w:r w:rsidR="00444821">
        <w:rPr>
          <w:rFonts w:ascii="Arial Nova Light" w:eastAsia="Gulim" w:hAnsi="Arial Nova Light" w:cs="Microsoft GothicNeo Light"/>
          <w:color w:val="auto"/>
        </w:rPr>
        <w:t>working towards developing a Node.js based GUI for communication and data monitoring between the user and the Hyperloop pod.</w:t>
      </w:r>
    </w:p>
    <w:p w14:paraId="78F8868A" w14:textId="545FA20A" w:rsidR="006270A9" w:rsidRPr="0010417B" w:rsidRDefault="004D7F08" w:rsidP="00C370E0">
      <w:pPr>
        <w:pStyle w:val="Heading1"/>
        <w:snapToGrid w:val="0"/>
        <w:spacing w:before="220" w:after="0"/>
        <w:contextualSpacing w:val="0"/>
        <w:rPr>
          <w:rFonts w:ascii="Arial Nova Light" w:eastAsia="Gulim" w:hAnsi="Arial Nova Light" w:cs="Microsoft GothicNeo Light"/>
          <w:color w:val="auto"/>
        </w:rPr>
      </w:pPr>
      <w:r w:rsidRPr="0010417B">
        <w:rPr>
          <w:rFonts w:ascii="Arial Nova Light" w:eastAsia="Gulim" w:hAnsi="Arial Nova Light" w:cs="Microsoft GothicNeo Light"/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69C1999B" wp14:editId="477DE846">
                <wp:simplePos x="0" y="0"/>
                <wp:positionH relativeFrom="margin">
                  <wp:posOffset>4509135</wp:posOffset>
                </wp:positionH>
                <wp:positionV relativeFrom="paragraph">
                  <wp:posOffset>355311</wp:posOffset>
                </wp:positionV>
                <wp:extent cx="1800225" cy="26733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E687E" w14:textId="0AFEE533" w:rsidR="00967AA8" w:rsidRPr="00143FA3" w:rsidRDefault="00143FA3" w:rsidP="00967AA8">
                            <w:pPr>
                              <w:spacing w:after="0"/>
                              <w:jc w:val="right"/>
                              <w:rPr>
                                <w:rFonts w:ascii="Arial Nova Light" w:hAnsi="Arial Nova Light"/>
                                <w:color w:val="1C525B" w:themeColor="accent1" w:themeShade="80"/>
                                <w:sz w:val="24"/>
                                <w:szCs w:val="24"/>
                              </w:rPr>
                            </w:pPr>
                            <w:r w:rsidRPr="00143FA3">
                              <w:rPr>
                                <w:rFonts w:ascii="Arial Nova Light" w:hAnsi="Arial Nova Light"/>
                                <w:color w:val="1C525B" w:themeColor="accent1" w:themeShade="80"/>
                              </w:rPr>
                              <w:t>June 2021</w:t>
                            </w:r>
                            <w:r w:rsidR="00967AA8" w:rsidRPr="00143FA3">
                              <w:rPr>
                                <w:rFonts w:ascii="Arial Nova Light" w:hAnsi="Arial Nova Light"/>
                                <w:color w:val="1C525B" w:themeColor="accent1" w:themeShade="80"/>
                              </w:rPr>
                              <w:t xml:space="preserve"> – Present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1999B" id="Text Box 5" o:spid="_x0000_s1030" type="#_x0000_t202" style="position:absolute;margin-left:355.05pt;margin-top:28pt;width:141.75pt;height:21.0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" filled="f" stroked="f">
                <v:textbox>
                  <w:txbxContent>
                    <w:p w14:paraId="0CEE687E" w14:textId="0AFEE533" w:rsidR="00967AA8" w:rsidRPr="00143FA3" w:rsidRDefault="00143FA3" w:rsidP="00967AA8">
                      <w:pPr>
                        <w:spacing w:after="0"/>
                        <w:jc w:val="right"/>
                        <w:rPr>
                          <w:rFonts w:ascii="Arial Nova Light" w:hAnsi="Arial Nova Light"/>
                          <w:color w:val="1C525B" w:themeColor="accent1" w:themeShade="80"/>
                          <w:sz w:val="24"/>
                          <w:szCs w:val="24"/>
                        </w:rPr>
                      </w:pPr>
                      <w:r w:rsidRPr="00143FA3">
                        <w:rPr>
                          <w:rFonts w:ascii="Arial Nova Light" w:hAnsi="Arial Nova Light"/>
                          <w:color w:val="1C525B" w:themeColor="accent1" w:themeShade="80"/>
                        </w:rPr>
                        <w:t>June 2021</w:t>
                      </w:r>
                      <w:r w:rsidR="00967AA8" w:rsidRPr="00143FA3">
                        <w:rPr>
                          <w:rFonts w:ascii="Arial Nova Light" w:hAnsi="Arial Nova Light"/>
                          <w:color w:val="1C525B" w:themeColor="accent1" w:themeShade="80"/>
                        </w:rPr>
                        <w:t xml:space="preserve"> – Present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3DEC" w:rsidRPr="0010417B">
        <w:rPr>
          <w:rFonts w:ascii="Arial Nova Light" w:eastAsia="Gulim" w:hAnsi="Arial Nova Light" w:cs="Microsoft GothicNeo Light"/>
          <w:color w:val="auto"/>
        </w:rPr>
        <w:t>Projects</w:t>
      </w:r>
    </w:p>
    <w:p w14:paraId="0E6E8F03" w14:textId="25E7120C" w:rsidR="005A4430" w:rsidRPr="0010417B" w:rsidRDefault="00300B4A" w:rsidP="00C370E0">
      <w:pPr>
        <w:pStyle w:val="Heading2"/>
        <w:snapToGrid w:val="0"/>
        <w:spacing w:after="0"/>
        <w:contextualSpacing w:val="0"/>
        <w:rPr>
          <w:rFonts w:ascii="Arial Nova Light" w:eastAsia="Gulim" w:hAnsi="Arial Nova Light" w:cs="Microsoft GothicNeo Light"/>
          <w:caps w:val="0"/>
          <w:color w:val="auto"/>
        </w:rPr>
      </w:pPr>
      <w:hyperlink r:id="rId14" w:history="1">
        <w:r w:rsidR="005A4430" w:rsidRPr="007B5CF5">
          <w:rPr>
            <w:rStyle w:val="Hyperlink"/>
            <w:rFonts w:ascii="Arial Nova Light" w:eastAsia="Gulim" w:hAnsi="Arial Nova Light" w:cs="Microsoft GothicNeo Light"/>
            <w:caps w:val="0"/>
          </w:rPr>
          <w:t>QU</w:t>
        </w:r>
        <w:r w:rsidR="00D12D99">
          <w:rPr>
            <w:rStyle w:val="Hyperlink"/>
            <w:rFonts w:ascii="Arial Nova Light" w:eastAsia="Gulim" w:hAnsi="Arial Nova Light" w:cs="Microsoft GothicNeo Light"/>
            <w:caps w:val="0"/>
          </w:rPr>
          <w:t xml:space="preserve"> </w:t>
        </w:r>
        <w:r w:rsidR="005A4430" w:rsidRPr="007B5CF5">
          <w:rPr>
            <w:rStyle w:val="Hyperlink"/>
            <w:rFonts w:ascii="Arial Nova Light" w:eastAsia="Gulim" w:hAnsi="Arial Nova Light" w:cs="Microsoft GothicNeo Light"/>
            <w:caps w:val="0"/>
          </w:rPr>
          <w:t>Bird</w:t>
        </w:r>
        <w:r w:rsidR="00D12D99">
          <w:rPr>
            <w:rStyle w:val="Hyperlink"/>
            <w:rFonts w:ascii="Arial Nova Light" w:eastAsia="Gulim" w:hAnsi="Arial Nova Light" w:cs="Microsoft GothicNeo Light"/>
            <w:caps w:val="0"/>
          </w:rPr>
          <w:t>h</w:t>
        </w:r>
        <w:r w:rsidR="005A4430" w:rsidRPr="007B5CF5">
          <w:rPr>
            <w:rStyle w:val="Hyperlink"/>
            <w:rFonts w:ascii="Arial Nova Light" w:eastAsia="Gulim" w:hAnsi="Arial Nova Light" w:cs="Microsoft GothicNeo Light"/>
            <w:caps w:val="0"/>
          </w:rPr>
          <w:t>unter</w:t>
        </w:r>
      </w:hyperlink>
    </w:p>
    <w:p w14:paraId="2ACA2FC5" w14:textId="1BA57173" w:rsidR="00E36CFA" w:rsidRPr="0010417B" w:rsidRDefault="006C1D94" w:rsidP="00C370E0">
      <w:pPr>
        <w:pStyle w:val="ListBullet"/>
        <w:snapToGrid w:val="0"/>
        <w:spacing w:after="0" w:line="240" w:lineRule="auto"/>
        <w:contextualSpacing w:val="0"/>
        <w:rPr>
          <w:rFonts w:ascii="Arial Nova Light" w:eastAsia="Gulim" w:hAnsi="Arial Nova Light" w:cs="Microsoft GothicNeo Light"/>
          <w:color w:val="auto"/>
        </w:rPr>
      </w:pPr>
      <w:r w:rsidRPr="0010417B">
        <w:rPr>
          <w:rFonts w:ascii="Arial Nova Light" w:eastAsia="Gulim" w:hAnsi="Arial Nova Light" w:cs="Microsoft GothicNeo Light"/>
          <w:color w:val="auto"/>
        </w:rPr>
        <w:t xml:space="preserve">Worked </w:t>
      </w:r>
      <w:r w:rsidR="00D20B18" w:rsidRPr="0010417B">
        <w:rPr>
          <w:rFonts w:ascii="Arial Nova Light" w:eastAsia="Gulim" w:hAnsi="Arial Nova Light" w:cs="Microsoft GothicNeo Light"/>
          <w:color w:val="auto"/>
        </w:rPr>
        <w:t>with a t</w:t>
      </w:r>
      <w:r w:rsidRPr="0010417B">
        <w:rPr>
          <w:rFonts w:ascii="Arial Nova Light" w:eastAsia="Gulim" w:hAnsi="Arial Nova Light" w:cs="Microsoft GothicNeo Light"/>
          <w:color w:val="auto"/>
        </w:rPr>
        <w:t xml:space="preserve">eam </w:t>
      </w:r>
      <w:r w:rsidR="00D20B18" w:rsidRPr="0010417B">
        <w:rPr>
          <w:rFonts w:ascii="Arial Nova Light" w:eastAsia="Gulim" w:hAnsi="Arial Nova Light" w:cs="Microsoft GothicNeo Light"/>
          <w:color w:val="auto"/>
        </w:rPr>
        <w:t>to re</w:t>
      </w:r>
      <w:r w:rsidR="007C517D">
        <w:rPr>
          <w:rFonts w:ascii="Arial Nova Light" w:eastAsia="Gulim" w:hAnsi="Arial Nova Light" w:cs="Microsoft GothicNeo Light"/>
          <w:color w:val="auto"/>
        </w:rPr>
        <w:t>build</w:t>
      </w:r>
      <w:r w:rsidR="00B25C0F" w:rsidRPr="0010417B">
        <w:rPr>
          <w:rFonts w:ascii="Arial Nova Light" w:eastAsia="Gulim" w:hAnsi="Arial Nova Light" w:cs="Microsoft GothicNeo Light"/>
          <w:color w:val="auto"/>
        </w:rPr>
        <w:t xml:space="preserve"> </w:t>
      </w:r>
      <w:r w:rsidR="00CE2D54" w:rsidRPr="0010417B">
        <w:rPr>
          <w:rFonts w:ascii="Arial Nova Light" w:eastAsia="Gulim" w:hAnsi="Arial Nova Light" w:cs="Microsoft GothicNeo Light"/>
          <w:color w:val="auto"/>
        </w:rPr>
        <w:t xml:space="preserve">a </w:t>
      </w:r>
      <w:r w:rsidR="00D20B18" w:rsidRPr="0010417B">
        <w:rPr>
          <w:rFonts w:ascii="Arial Nova Light" w:eastAsia="Gulim" w:hAnsi="Arial Nova Light" w:cs="Microsoft GothicNeo Light"/>
          <w:color w:val="auto"/>
        </w:rPr>
        <w:t xml:space="preserve">course </w:t>
      </w:r>
      <w:r w:rsidR="00B25C0F" w:rsidRPr="0010417B">
        <w:rPr>
          <w:rFonts w:ascii="Arial Nova Light" w:eastAsia="Gulim" w:hAnsi="Arial Nova Light" w:cs="Microsoft GothicNeo Light"/>
          <w:color w:val="auto"/>
        </w:rPr>
        <w:t>selection tool for Queen’s student</w:t>
      </w:r>
      <w:r w:rsidR="002F4835">
        <w:rPr>
          <w:rFonts w:ascii="Arial Nova Light" w:eastAsia="Gulim" w:hAnsi="Arial Nova Light" w:cs="Microsoft GothicNeo Light"/>
          <w:color w:val="auto"/>
        </w:rPr>
        <w:t>s</w:t>
      </w:r>
      <w:r w:rsidR="00B25C0F" w:rsidRPr="0010417B">
        <w:rPr>
          <w:rFonts w:ascii="Arial Nova Light" w:eastAsia="Gulim" w:hAnsi="Arial Nova Light" w:cs="Microsoft GothicNeo Light"/>
          <w:color w:val="auto"/>
        </w:rPr>
        <w:t xml:space="preserve"> displaying almost 2000 past </w:t>
      </w:r>
      <w:r w:rsidR="006A2329">
        <w:rPr>
          <w:rFonts w:ascii="Arial Nova Light" w:eastAsia="Gulim" w:hAnsi="Arial Nova Light" w:cs="Microsoft GothicNeo Light"/>
          <w:color w:val="auto"/>
        </w:rPr>
        <w:t>grade</w:t>
      </w:r>
      <w:r w:rsidR="00B25C0F" w:rsidRPr="0010417B">
        <w:rPr>
          <w:rFonts w:ascii="Arial Nova Light" w:eastAsia="Gulim" w:hAnsi="Arial Nova Light" w:cs="Microsoft GothicNeo Light"/>
          <w:color w:val="auto"/>
        </w:rPr>
        <w:t xml:space="preserve"> distributions</w:t>
      </w:r>
      <w:r w:rsidR="00B209E4" w:rsidRPr="0010417B">
        <w:rPr>
          <w:rFonts w:ascii="Arial Nova Light" w:eastAsia="Gulim" w:hAnsi="Arial Nova Light" w:cs="Microsoft GothicNeo Light"/>
          <w:color w:val="auto"/>
        </w:rPr>
        <w:t xml:space="preserve"> </w:t>
      </w:r>
      <w:r w:rsidR="002F4835">
        <w:rPr>
          <w:rFonts w:ascii="Arial Nova Light" w:eastAsia="Gulim" w:hAnsi="Arial Nova Light" w:cs="Microsoft GothicNeo Light"/>
          <w:color w:val="auto"/>
        </w:rPr>
        <w:t>which rec</w:t>
      </w:r>
      <w:r w:rsidR="00835651">
        <w:rPr>
          <w:rFonts w:ascii="Arial Nova Light" w:eastAsia="Gulim" w:hAnsi="Arial Nova Light" w:cs="Microsoft GothicNeo Light"/>
          <w:color w:val="auto"/>
        </w:rPr>
        <w:t>ei</w:t>
      </w:r>
      <w:r w:rsidR="002F4835">
        <w:rPr>
          <w:rFonts w:ascii="Arial Nova Light" w:eastAsia="Gulim" w:hAnsi="Arial Nova Light" w:cs="Microsoft GothicNeo Light"/>
          <w:color w:val="auto"/>
        </w:rPr>
        <w:t>ved</w:t>
      </w:r>
      <w:r w:rsidR="00B209E4" w:rsidRPr="0010417B">
        <w:rPr>
          <w:rFonts w:ascii="Arial Nova Light" w:eastAsia="Gulim" w:hAnsi="Arial Nova Light" w:cs="Microsoft GothicNeo Light"/>
          <w:color w:val="auto"/>
        </w:rPr>
        <w:t xml:space="preserve"> </w:t>
      </w:r>
      <w:r w:rsidR="00F70495" w:rsidRPr="0010417B">
        <w:rPr>
          <w:rFonts w:ascii="Arial Nova Light" w:eastAsia="Gulim" w:hAnsi="Arial Nova Light" w:cs="Microsoft GothicNeo Light"/>
          <w:color w:val="auto"/>
        </w:rPr>
        <w:t xml:space="preserve">about </w:t>
      </w:r>
      <w:r w:rsidR="00F01C8B" w:rsidRPr="0010417B">
        <w:rPr>
          <w:rFonts w:ascii="Arial Nova Light" w:eastAsia="Gulim" w:hAnsi="Arial Nova Light" w:cs="Microsoft GothicNeo Light"/>
          <w:color w:val="auto"/>
        </w:rPr>
        <w:t>50,000</w:t>
      </w:r>
      <w:r w:rsidR="00A612B8" w:rsidRPr="0010417B">
        <w:rPr>
          <w:rFonts w:ascii="Arial Nova Light" w:eastAsia="Gulim" w:hAnsi="Arial Nova Light" w:cs="Microsoft GothicNeo Light"/>
          <w:color w:val="auto"/>
        </w:rPr>
        <w:t xml:space="preserve"> views</w:t>
      </w:r>
      <w:r w:rsidR="00F01C8B" w:rsidRPr="0010417B">
        <w:rPr>
          <w:rFonts w:ascii="Arial Nova Light" w:eastAsia="Gulim" w:hAnsi="Arial Nova Light" w:cs="Microsoft GothicNeo Light"/>
          <w:color w:val="auto"/>
        </w:rPr>
        <w:t xml:space="preserve"> </w:t>
      </w:r>
      <w:r w:rsidR="00F70495" w:rsidRPr="0010417B">
        <w:rPr>
          <w:rFonts w:ascii="Arial Nova Light" w:eastAsia="Gulim" w:hAnsi="Arial Nova Light" w:cs="Microsoft GothicNeo Light"/>
          <w:color w:val="auto"/>
        </w:rPr>
        <w:t xml:space="preserve">this </w:t>
      </w:r>
      <w:r w:rsidR="002F4835">
        <w:rPr>
          <w:rFonts w:ascii="Arial Nova Light" w:eastAsia="Gulim" w:hAnsi="Arial Nova Light" w:cs="Microsoft GothicNeo Light"/>
          <w:color w:val="auto"/>
        </w:rPr>
        <w:t xml:space="preserve">past </w:t>
      </w:r>
      <w:r w:rsidR="00F70495" w:rsidRPr="0010417B">
        <w:rPr>
          <w:rFonts w:ascii="Arial Nova Light" w:eastAsia="Gulim" w:hAnsi="Arial Nova Light" w:cs="Microsoft GothicNeo Light"/>
          <w:color w:val="auto"/>
        </w:rPr>
        <w:t>selection</w:t>
      </w:r>
      <w:r w:rsidR="002F4835">
        <w:rPr>
          <w:rFonts w:ascii="Arial Nova Light" w:eastAsia="Gulim" w:hAnsi="Arial Nova Light" w:cs="Microsoft GothicNeo Light"/>
          <w:color w:val="auto"/>
        </w:rPr>
        <w:t xml:space="preserve"> period</w:t>
      </w:r>
      <w:r w:rsidR="00F70495" w:rsidRPr="0010417B">
        <w:rPr>
          <w:rFonts w:ascii="Arial Nova Light" w:eastAsia="Gulim" w:hAnsi="Arial Nova Light" w:cs="Microsoft GothicNeo Light"/>
          <w:color w:val="auto"/>
        </w:rPr>
        <w:t>.</w:t>
      </w:r>
    </w:p>
    <w:p w14:paraId="043254B2" w14:textId="6BDBC691" w:rsidR="00A612B8" w:rsidRPr="0010417B" w:rsidRDefault="00A612B8" w:rsidP="00C370E0">
      <w:pPr>
        <w:pStyle w:val="ListBullet"/>
        <w:snapToGrid w:val="0"/>
        <w:spacing w:after="0" w:line="240" w:lineRule="auto"/>
        <w:contextualSpacing w:val="0"/>
        <w:rPr>
          <w:rFonts w:ascii="Arial Nova Light" w:eastAsia="Gulim" w:hAnsi="Arial Nova Light" w:cs="Microsoft GothicNeo Light"/>
          <w:color w:val="auto"/>
        </w:rPr>
      </w:pPr>
      <w:r w:rsidRPr="0010417B">
        <w:rPr>
          <w:rFonts w:ascii="Arial Nova Light" w:eastAsia="Gulim" w:hAnsi="Arial Nova Light" w:cs="Microsoft GothicNeo Light"/>
          <w:color w:val="auto"/>
        </w:rPr>
        <w:t xml:space="preserve">Automated </w:t>
      </w:r>
      <w:r w:rsidR="00895B2F" w:rsidRPr="0010417B">
        <w:rPr>
          <w:rFonts w:ascii="Arial Nova Light" w:eastAsia="Gulim" w:hAnsi="Arial Nova Light" w:cs="Microsoft GothicNeo Light"/>
          <w:color w:val="auto"/>
        </w:rPr>
        <w:t xml:space="preserve">grade </w:t>
      </w:r>
      <w:r w:rsidRPr="0010417B">
        <w:rPr>
          <w:rFonts w:ascii="Arial Nova Light" w:eastAsia="Gulim" w:hAnsi="Arial Nova Light" w:cs="Microsoft GothicNeo Light"/>
          <w:color w:val="auto"/>
        </w:rPr>
        <w:t xml:space="preserve">distribution submission </w:t>
      </w:r>
      <w:r w:rsidR="000723EC" w:rsidRPr="0010417B">
        <w:rPr>
          <w:rFonts w:ascii="Arial Nova Light" w:eastAsia="Gulim" w:hAnsi="Arial Nova Light" w:cs="Microsoft GothicNeo Light"/>
          <w:color w:val="auto"/>
        </w:rPr>
        <w:t xml:space="preserve">process </w:t>
      </w:r>
      <w:r w:rsidR="004E37DF" w:rsidRPr="0010417B">
        <w:rPr>
          <w:rFonts w:ascii="Arial Nova Light" w:eastAsia="Gulim" w:hAnsi="Arial Nova Light" w:cs="Microsoft GothicNeo Light"/>
          <w:color w:val="auto"/>
        </w:rPr>
        <w:t>and reduced</w:t>
      </w:r>
      <w:r w:rsidR="00671EC0" w:rsidRPr="0010417B">
        <w:rPr>
          <w:rFonts w:ascii="Arial Nova Light" w:eastAsia="Gulim" w:hAnsi="Arial Nova Light" w:cs="Microsoft GothicNeo Light"/>
          <w:color w:val="auto"/>
        </w:rPr>
        <w:t xml:space="preserve"> </w:t>
      </w:r>
      <w:r w:rsidR="00987EB2" w:rsidRPr="0010417B">
        <w:rPr>
          <w:rFonts w:ascii="Arial Nova Light" w:eastAsia="Gulim" w:hAnsi="Arial Nova Light" w:cs="Microsoft GothicNeo Light"/>
          <w:color w:val="auto"/>
        </w:rPr>
        <w:t xml:space="preserve">biannual </w:t>
      </w:r>
      <w:r w:rsidR="00671EC0" w:rsidRPr="0010417B">
        <w:rPr>
          <w:rFonts w:ascii="Arial Nova Light" w:eastAsia="Gulim" w:hAnsi="Arial Nova Light" w:cs="Microsoft GothicNeo Light"/>
          <w:color w:val="auto"/>
        </w:rPr>
        <w:t>data entry</w:t>
      </w:r>
      <w:r w:rsidR="004E37DF" w:rsidRPr="0010417B">
        <w:rPr>
          <w:rFonts w:ascii="Arial Nova Light" w:eastAsia="Gulim" w:hAnsi="Arial Nova Light" w:cs="Microsoft GothicNeo Light"/>
          <w:color w:val="auto"/>
        </w:rPr>
        <w:t xml:space="preserve"> time</w:t>
      </w:r>
      <w:r w:rsidR="00671EC0" w:rsidRPr="0010417B">
        <w:rPr>
          <w:rFonts w:ascii="Arial Nova Light" w:eastAsia="Gulim" w:hAnsi="Arial Nova Light" w:cs="Microsoft GothicNeo Light"/>
          <w:color w:val="auto"/>
        </w:rPr>
        <w:t xml:space="preserve"> from </w:t>
      </w:r>
      <w:r w:rsidR="00837576" w:rsidRPr="0010417B">
        <w:rPr>
          <w:rFonts w:ascii="Arial Nova Light" w:eastAsia="Gulim" w:hAnsi="Arial Nova Light" w:cs="Microsoft GothicNeo Light"/>
          <w:color w:val="auto"/>
        </w:rPr>
        <w:t>around</w:t>
      </w:r>
      <w:r w:rsidR="00671EC0" w:rsidRPr="0010417B">
        <w:rPr>
          <w:rFonts w:ascii="Arial Nova Light" w:eastAsia="Gulim" w:hAnsi="Arial Nova Light" w:cs="Microsoft GothicNeo Light"/>
          <w:color w:val="auto"/>
        </w:rPr>
        <w:t xml:space="preserve"> </w:t>
      </w:r>
      <w:r w:rsidR="00837576" w:rsidRPr="0010417B">
        <w:rPr>
          <w:rFonts w:ascii="Arial Nova Light" w:eastAsia="Gulim" w:hAnsi="Arial Nova Light" w:cs="Microsoft GothicNeo Light"/>
          <w:color w:val="auto"/>
        </w:rPr>
        <w:t>2</w:t>
      </w:r>
      <w:r w:rsidR="00671EC0" w:rsidRPr="0010417B">
        <w:rPr>
          <w:rFonts w:ascii="Arial Nova Light" w:eastAsia="Gulim" w:hAnsi="Arial Nova Light" w:cs="Microsoft GothicNeo Light"/>
          <w:color w:val="auto"/>
        </w:rPr>
        <w:t>0 hours to 15 minutes.</w:t>
      </w:r>
    </w:p>
    <w:p w14:paraId="6FB2B853" w14:textId="56F1C893" w:rsidR="00E36CFA" w:rsidRPr="0010417B" w:rsidRDefault="004D7F08" w:rsidP="00C370E0">
      <w:pPr>
        <w:pStyle w:val="Heading2"/>
        <w:snapToGrid w:val="0"/>
        <w:spacing w:after="0"/>
        <w:contextualSpacing w:val="0"/>
        <w:rPr>
          <w:rFonts w:ascii="Arial Nova Light" w:eastAsia="Gulim" w:hAnsi="Arial Nova Light" w:cs="Microsoft GothicNeo Light"/>
          <w:caps w:val="0"/>
          <w:color w:val="auto"/>
        </w:rPr>
      </w:pPr>
      <w:r w:rsidRPr="0010417B">
        <w:rPr>
          <w:rFonts w:ascii="Arial Nova Light" w:eastAsia="Gulim" w:hAnsi="Arial Nova Light" w:cs="Microsoft GothicNeo Light"/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06348D58" wp14:editId="0DA7343C">
                <wp:simplePos x="0" y="0"/>
                <wp:positionH relativeFrom="margin">
                  <wp:align>right</wp:align>
                </wp:positionH>
                <wp:positionV relativeFrom="paragraph">
                  <wp:posOffset>-310</wp:posOffset>
                </wp:positionV>
                <wp:extent cx="1800225" cy="244475"/>
                <wp:effectExtent l="0" t="0" r="0" b="317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244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75F40" w14:textId="04A025AD" w:rsidR="00202720" w:rsidRPr="00143FA3" w:rsidRDefault="009C6CAF" w:rsidP="00202720">
                            <w:pPr>
                              <w:spacing w:after="0"/>
                              <w:jc w:val="right"/>
                              <w:rPr>
                                <w:rFonts w:ascii="Arial Nova Light" w:hAnsi="Arial Nova Light"/>
                                <w:color w:val="1C525B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ova Light" w:hAnsi="Arial Nova Light"/>
                                <w:color w:val="1C525B" w:themeColor="accent1" w:themeShade="80"/>
                              </w:rPr>
                              <w:t>Nov</w:t>
                            </w:r>
                            <w:r w:rsidR="00202720" w:rsidRPr="00143FA3">
                              <w:rPr>
                                <w:rFonts w:ascii="Arial Nova Light" w:hAnsi="Arial Nova Light"/>
                                <w:color w:val="1C525B" w:themeColor="accent1" w:themeShade="80"/>
                              </w:rPr>
                              <w:t xml:space="preserve"> 202</w:t>
                            </w:r>
                            <w:r w:rsidR="00202720">
                              <w:rPr>
                                <w:rFonts w:ascii="Arial Nova Light" w:hAnsi="Arial Nova Light"/>
                                <w:color w:val="1C525B" w:themeColor="accent1" w:themeShade="80"/>
                              </w:rPr>
                              <w:t>0</w:t>
                            </w:r>
                            <w:r w:rsidR="00202720" w:rsidRPr="00143FA3">
                              <w:rPr>
                                <w:rFonts w:ascii="Arial Nova Light" w:hAnsi="Arial Nova Light"/>
                                <w:color w:val="1C525B" w:themeColor="accent1" w:themeShade="80"/>
                              </w:rPr>
                              <w:t xml:space="preserve"> – </w:t>
                            </w:r>
                            <w:r>
                              <w:rPr>
                                <w:rFonts w:ascii="Arial Nova Light" w:hAnsi="Arial Nova Light"/>
                                <w:color w:val="1C525B" w:themeColor="accent1" w:themeShade="80"/>
                              </w:rPr>
                              <w:t>Mar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48D58" id="Text Box 6" o:spid="_x0000_s1031" type="#_x0000_t202" style="position:absolute;margin-left:90.55pt;margin-top:0;width:141.75pt;height:19.25pt;z-index:-2516449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" filled="f" stroked="f">
                <v:textbox>
                  <w:txbxContent>
                    <w:p w14:paraId="46775F40" w14:textId="04A025AD" w:rsidR="00202720" w:rsidRPr="00143FA3" w:rsidRDefault="009C6CAF" w:rsidP="00202720">
                      <w:pPr>
                        <w:spacing w:after="0"/>
                        <w:jc w:val="right"/>
                        <w:rPr>
                          <w:rFonts w:ascii="Arial Nova Light" w:hAnsi="Arial Nova Light"/>
                          <w:color w:val="1C525B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 Nova Light" w:hAnsi="Arial Nova Light"/>
                          <w:color w:val="1C525B" w:themeColor="accent1" w:themeShade="80"/>
                        </w:rPr>
                        <w:t>Nov</w:t>
                      </w:r>
                      <w:r w:rsidR="00202720" w:rsidRPr="00143FA3">
                        <w:rPr>
                          <w:rFonts w:ascii="Arial Nova Light" w:hAnsi="Arial Nova Light"/>
                          <w:color w:val="1C525B" w:themeColor="accent1" w:themeShade="80"/>
                        </w:rPr>
                        <w:t xml:space="preserve"> 202</w:t>
                      </w:r>
                      <w:r w:rsidR="00202720">
                        <w:rPr>
                          <w:rFonts w:ascii="Arial Nova Light" w:hAnsi="Arial Nova Light"/>
                          <w:color w:val="1C525B" w:themeColor="accent1" w:themeShade="80"/>
                        </w:rPr>
                        <w:t>0</w:t>
                      </w:r>
                      <w:r w:rsidR="00202720" w:rsidRPr="00143FA3">
                        <w:rPr>
                          <w:rFonts w:ascii="Arial Nova Light" w:hAnsi="Arial Nova Light"/>
                          <w:color w:val="1C525B" w:themeColor="accent1" w:themeShade="80"/>
                        </w:rPr>
                        <w:t xml:space="preserve"> – </w:t>
                      </w:r>
                      <w:r>
                        <w:rPr>
                          <w:rFonts w:ascii="Arial Nova Light" w:hAnsi="Arial Nova Light"/>
                          <w:color w:val="1C525B" w:themeColor="accent1" w:themeShade="80"/>
                        </w:rPr>
                        <w:t>Mar 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hyperlink r:id="rId15" w:history="1">
        <w:r w:rsidR="00E36CFA" w:rsidRPr="002F5109">
          <w:rPr>
            <w:rStyle w:val="Hyperlink"/>
            <w:rFonts w:ascii="Arial Nova Light" w:eastAsia="Gulim" w:hAnsi="Arial Nova Light" w:cs="Microsoft GothicNeo Light"/>
            <w:caps w:val="0"/>
          </w:rPr>
          <w:t>Trading Algorithm</w:t>
        </w:r>
      </w:hyperlink>
    </w:p>
    <w:p w14:paraId="3CC9DFDC" w14:textId="1DBA7AB7" w:rsidR="00882488" w:rsidRDefault="00D25E0C" w:rsidP="00C370E0">
      <w:pPr>
        <w:pStyle w:val="ListBullet"/>
        <w:snapToGrid w:val="0"/>
        <w:spacing w:after="0" w:line="240" w:lineRule="auto"/>
        <w:contextualSpacing w:val="0"/>
        <w:rPr>
          <w:rFonts w:ascii="Arial Nova Light" w:eastAsia="Gulim" w:hAnsi="Arial Nova Light" w:cs="Microsoft GothicNeo Light"/>
          <w:color w:val="auto"/>
        </w:rPr>
      </w:pPr>
      <w:r w:rsidRPr="0010417B">
        <w:rPr>
          <w:rFonts w:ascii="Arial Nova Light" w:eastAsia="Gulim" w:hAnsi="Arial Nova Light" w:cs="Microsoft GothicNeo Light"/>
          <w:color w:val="auto"/>
        </w:rPr>
        <w:t>P</w:t>
      </w:r>
      <w:r w:rsidR="00E36CFA" w:rsidRPr="0010417B">
        <w:rPr>
          <w:rFonts w:ascii="Arial Nova Light" w:eastAsia="Gulim" w:hAnsi="Arial Nova Light" w:cs="Microsoft GothicNeo Light"/>
          <w:color w:val="auto"/>
        </w:rPr>
        <w:t>laced 1</w:t>
      </w:r>
      <w:r w:rsidR="00E36CFA" w:rsidRPr="0010417B">
        <w:rPr>
          <w:rFonts w:ascii="Arial Nova Light" w:eastAsia="Gulim" w:hAnsi="Arial Nova Light" w:cs="Microsoft GothicNeo Light"/>
          <w:color w:val="auto"/>
          <w:vertAlign w:val="superscript"/>
        </w:rPr>
        <w:t>st</w:t>
      </w:r>
      <w:r w:rsidR="00E36CFA" w:rsidRPr="0010417B">
        <w:rPr>
          <w:rFonts w:ascii="Arial Nova Light" w:eastAsia="Gulim" w:hAnsi="Arial Nova Light" w:cs="Microsoft GothicNeo Light"/>
          <w:color w:val="auto"/>
        </w:rPr>
        <w:t xml:space="preserve"> in </w:t>
      </w:r>
      <w:r w:rsidRPr="0010417B">
        <w:rPr>
          <w:rFonts w:ascii="Arial Nova Light" w:eastAsia="Gulim" w:hAnsi="Arial Nova Light" w:cs="Microsoft GothicNeo Light"/>
          <w:color w:val="auto"/>
        </w:rPr>
        <w:t>Q</w:t>
      </w:r>
      <w:r w:rsidR="00611246">
        <w:rPr>
          <w:rFonts w:ascii="Arial Nova Light" w:eastAsia="Gulim" w:hAnsi="Arial Nova Light" w:cs="Microsoft GothicNeo Light"/>
          <w:color w:val="auto"/>
        </w:rPr>
        <w:t>UANTT</w:t>
      </w:r>
      <w:r w:rsidRPr="0010417B">
        <w:rPr>
          <w:rFonts w:ascii="Arial Nova Light" w:eastAsia="Gulim" w:hAnsi="Arial Nova Light" w:cs="Microsoft GothicNeo Light"/>
          <w:color w:val="auto"/>
        </w:rPr>
        <w:t>’s</w:t>
      </w:r>
      <w:r w:rsidR="00E36CFA" w:rsidRPr="0010417B">
        <w:rPr>
          <w:rFonts w:ascii="Arial Nova Light" w:eastAsia="Gulim" w:hAnsi="Arial Nova Light" w:cs="Microsoft GothicNeo Light"/>
          <w:color w:val="auto"/>
        </w:rPr>
        <w:t xml:space="preserve"> </w:t>
      </w:r>
      <w:r w:rsidR="001B2ABE">
        <w:rPr>
          <w:rFonts w:ascii="Arial Nova Light" w:eastAsia="Gulim" w:hAnsi="Arial Nova Light" w:cs="Microsoft GothicNeo Light"/>
          <w:color w:val="auto"/>
        </w:rPr>
        <w:t xml:space="preserve">2021 </w:t>
      </w:r>
      <w:r w:rsidR="00C5324F">
        <w:rPr>
          <w:rFonts w:ascii="Arial Nova Light" w:eastAsia="Gulim" w:hAnsi="Arial Nova Light" w:cs="Microsoft GothicNeo Light"/>
          <w:color w:val="auto"/>
        </w:rPr>
        <w:t>a</w:t>
      </w:r>
      <w:r w:rsidR="00E36CFA" w:rsidRPr="0010417B">
        <w:rPr>
          <w:rFonts w:ascii="Arial Nova Light" w:eastAsia="Gulim" w:hAnsi="Arial Nova Light" w:cs="Microsoft GothicNeo Light"/>
          <w:color w:val="auto"/>
        </w:rPr>
        <w:t xml:space="preserve">lgorithmic </w:t>
      </w:r>
      <w:r w:rsidR="00C5324F">
        <w:rPr>
          <w:rFonts w:ascii="Arial Nova Light" w:eastAsia="Gulim" w:hAnsi="Arial Nova Light" w:cs="Microsoft GothicNeo Light"/>
          <w:color w:val="auto"/>
        </w:rPr>
        <w:t>t</w:t>
      </w:r>
      <w:r w:rsidR="00E36CFA" w:rsidRPr="0010417B">
        <w:rPr>
          <w:rFonts w:ascii="Arial Nova Light" w:eastAsia="Gulim" w:hAnsi="Arial Nova Light" w:cs="Microsoft GothicNeo Light"/>
          <w:color w:val="auto"/>
        </w:rPr>
        <w:t>rading competition by developing a</w:t>
      </w:r>
      <w:r w:rsidR="00C5324F">
        <w:rPr>
          <w:rFonts w:ascii="Arial Nova Light" w:eastAsia="Gulim" w:hAnsi="Arial Nova Light" w:cs="Microsoft GothicNeo Light"/>
          <w:color w:val="auto"/>
        </w:rPr>
        <w:t>nd implementing a</w:t>
      </w:r>
      <w:r w:rsidR="008202A1">
        <w:rPr>
          <w:rFonts w:ascii="Arial Nova Light" w:eastAsia="Gulim" w:hAnsi="Arial Nova Light" w:cs="Microsoft GothicNeo Light"/>
          <w:color w:val="auto"/>
        </w:rPr>
        <w:t>n ARIMA</w:t>
      </w:r>
      <w:r w:rsidR="00E36CFA" w:rsidRPr="0010417B">
        <w:rPr>
          <w:rFonts w:ascii="Arial Nova Light" w:eastAsia="Gulim" w:hAnsi="Arial Nova Light" w:cs="Microsoft GothicNeo Light"/>
          <w:color w:val="auto"/>
        </w:rPr>
        <w:t xml:space="preserve"> time series forecasting </w:t>
      </w:r>
      <w:r w:rsidR="008202A1">
        <w:rPr>
          <w:rFonts w:ascii="Arial Nova Light" w:eastAsia="Gulim" w:hAnsi="Arial Nova Light" w:cs="Microsoft GothicNeo Light"/>
          <w:color w:val="auto"/>
        </w:rPr>
        <w:t xml:space="preserve">model </w:t>
      </w:r>
      <w:r w:rsidR="00E36CFA" w:rsidRPr="0010417B">
        <w:rPr>
          <w:rFonts w:ascii="Arial Nova Light" w:eastAsia="Gulim" w:hAnsi="Arial Nova Light" w:cs="Microsoft GothicNeo Light"/>
          <w:color w:val="auto"/>
        </w:rPr>
        <w:t>and sentiment analysis strategy in Python.</w:t>
      </w:r>
    </w:p>
    <w:p w14:paraId="75189AD8" w14:textId="0ED1FE85" w:rsidR="00B141F7" w:rsidRPr="0010417B" w:rsidRDefault="00B141F7" w:rsidP="00833C1F">
      <w:pPr>
        <w:pStyle w:val="Heading2"/>
        <w:tabs>
          <w:tab w:val="left" w:pos="8775"/>
        </w:tabs>
        <w:snapToGrid w:val="0"/>
        <w:spacing w:after="0"/>
        <w:contextualSpacing w:val="0"/>
        <w:rPr>
          <w:rFonts w:ascii="Arial Nova Light" w:eastAsia="Gulim" w:hAnsi="Arial Nova Light" w:cs="Microsoft GothicNeo Light"/>
          <w:caps w:val="0"/>
          <w:color w:val="auto"/>
        </w:rPr>
      </w:pPr>
      <w:r w:rsidRPr="0010417B">
        <w:rPr>
          <w:rFonts w:ascii="Arial Nova Light" w:eastAsia="Gulim" w:hAnsi="Arial Nova Light" w:cs="Microsoft GothicNeo Light"/>
          <w:noProof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372581D2" wp14:editId="34F22490">
                <wp:simplePos x="0" y="0"/>
                <wp:positionH relativeFrom="margin">
                  <wp:align>right</wp:align>
                </wp:positionH>
                <wp:positionV relativeFrom="paragraph">
                  <wp:posOffset>-1743</wp:posOffset>
                </wp:positionV>
                <wp:extent cx="1800225" cy="287079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28707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EE2BF1" w14:textId="291DEF49" w:rsidR="00B141F7" w:rsidRPr="00143FA3" w:rsidRDefault="00B141F7" w:rsidP="00882488">
                            <w:pPr>
                              <w:spacing w:after="0"/>
                              <w:jc w:val="right"/>
                              <w:rPr>
                                <w:rFonts w:ascii="Arial Nova Light" w:hAnsi="Arial Nova Light"/>
                                <w:color w:val="1C525B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ova Light" w:hAnsi="Arial Nova Light"/>
                                <w:color w:val="1C525B" w:themeColor="accent1" w:themeShade="80"/>
                              </w:rPr>
                              <w:t>June</w:t>
                            </w:r>
                            <w:r w:rsidRPr="00143FA3">
                              <w:rPr>
                                <w:rFonts w:ascii="Arial Nova Light" w:hAnsi="Arial Nova Light"/>
                                <w:color w:val="1C525B" w:themeColor="accent1" w:themeShade="80"/>
                              </w:rPr>
                              <w:t xml:space="preserve"> 202</w:t>
                            </w:r>
                            <w:r>
                              <w:rPr>
                                <w:rFonts w:ascii="Arial Nova Light" w:hAnsi="Arial Nova Light"/>
                                <w:color w:val="1C525B" w:themeColor="accent1" w:themeShade="80"/>
                              </w:rPr>
                              <w:t>1</w:t>
                            </w:r>
                            <w:r w:rsidRPr="00143FA3">
                              <w:rPr>
                                <w:rFonts w:ascii="Arial Nova Light" w:hAnsi="Arial Nova Light"/>
                                <w:color w:val="1C525B" w:themeColor="accent1" w:themeShade="80"/>
                              </w:rPr>
                              <w:t xml:space="preserve"> – </w:t>
                            </w:r>
                            <w:r>
                              <w:rPr>
                                <w:rFonts w:ascii="Arial Nova Light" w:hAnsi="Arial Nova Light"/>
                                <w:color w:val="1C525B" w:themeColor="accent1" w:themeShade="80"/>
                              </w:rPr>
                              <w:t>Aug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581D2" id="Text Box 9" o:spid="_x0000_s1032" type="#_x0000_t202" style="position:absolute;margin-left:90.55pt;margin-top:-.15pt;width:141.75pt;height:22.6pt;z-index:-2516367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" filled="f" stroked="f">
                <v:textbox>
                  <w:txbxContent>
                    <w:p w14:paraId="3DEE2BF1" w14:textId="291DEF49" w:rsidR="00B141F7" w:rsidRPr="00143FA3" w:rsidRDefault="00B141F7" w:rsidP="00882488">
                      <w:pPr>
                        <w:spacing w:after="0"/>
                        <w:jc w:val="right"/>
                        <w:rPr>
                          <w:rFonts w:ascii="Arial Nova Light" w:hAnsi="Arial Nova Light"/>
                          <w:color w:val="1C525B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 Nova Light" w:hAnsi="Arial Nova Light"/>
                          <w:color w:val="1C525B" w:themeColor="accent1" w:themeShade="80"/>
                        </w:rPr>
                        <w:t>June</w:t>
                      </w:r>
                      <w:r w:rsidRPr="00143FA3">
                        <w:rPr>
                          <w:rFonts w:ascii="Arial Nova Light" w:hAnsi="Arial Nova Light"/>
                          <w:color w:val="1C525B" w:themeColor="accent1" w:themeShade="80"/>
                        </w:rPr>
                        <w:t xml:space="preserve"> 202</w:t>
                      </w:r>
                      <w:r>
                        <w:rPr>
                          <w:rFonts w:ascii="Arial Nova Light" w:hAnsi="Arial Nova Light"/>
                          <w:color w:val="1C525B" w:themeColor="accent1" w:themeShade="80"/>
                        </w:rPr>
                        <w:t>1</w:t>
                      </w:r>
                      <w:r w:rsidRPr="00143FA3">
                        <w:rPr>
                          <w:rFonts w:ascii="Arial Nova Light" w:hAnsi="Arial Nova Light"/>
                          <w:color w:val="1C525B" w:themeColor="accent1" w:themeShade="80"/>
                        </w:rPr>
                        <w:t xml:space="preserve"> – </w:t>
                      </w:r>
                      <w:r>
                        <w:rPr>
                          <w:rFonts w:ascii="Arial Nova Light" w:hAnsi="Arial Nova Light"/>
                          <w:color w:val="1C525B" w:themeColor="accent1" w:themeShade="80"/>
                        </w:rPr>
                        <w:t>Aug 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hyperlink r:id="rId16" w:history="1">
        <w:r w:rsidRPr="00B141F7">
          <w:rPr>
            <w:rStyle w:val="Hyperlink"/>
            <w:rFonts w:ascii="Arial Nova Light" w:eastAsia="Gulim" w:hAnsi="Arial Nova Light" w:cs="Microsoft GothicNeo Light"/>
            <w:caps w:val="0"/>
          </w:rPr>
          <w:t>Autonomous Driving Vehicle</w:t>
        </w:r>
      </w:hyperlink>
      <w:r w:rsidR="00833C1F">
        <w:rPr>
          <w:rFonts w:ascii="Arial Nova Light" w:eastAsia="Gulim" w:hAnsi="Arial Nova Light" w:cs="Microsoft GothicNeo Light"/>
          <w:caps w:val="0"/>
          <w:color w:val="auto"/>
        </w:rPr>
        <w:tab/>
      </w:r>
    </w:p>
    <w:p w14:paraId="4BF95458" w14:textId="66F37490" w:rsidR="00B141F7" w:rsidRPr="00E83220" w:rsidRDefault="00B141F7" w:rsidP="00C370E0">
      <w:pPr>
        <w:pStyle w:val="ListBullet"/>
        <w:snapToGrid w:val="0"/>
        <w:spacing w:after="0" w:line="240" w:lineRule="auto"/>
        <w:rPr>
          <w:rFonts w:ascii="Arial Nova Light" w:eastAsia="Gulim" w:hAnsi="Arial Nova Light" w:cs="Microsoft GothicNeo Light"/>
          <w:color w:val="auto"/>
        </w:rPr>
      </w:pPr>
      <w:r>
        <w:rPr>
          <w:rFonts w:ascii="Arial Nova Light" w:eastAsia="Gulim" w:hAnsi="Arial Nova Light" w:cs="Microsoft GothicNeo Light"/>
          <w:color w:val="auto"/>
        </w:rPr>
        <w:t>Built a</w:t>
      </w:r>
      <w:r w:rsidR="005C407E">
        <w:rPr>
          <w:rFonts w:ascii="Arial Nova Light" w:eastAsia="Gulim" w:hAnsi="Arial Nova Light" w:cs="Microsoft GothicNeo Light"/>
          <w:color w:val="auto"/>
        </w:rPr>
        <w:t>nd programmed a</w:t>
      </w:r>
      <w:r>
        <w:rPr>
          <w:rFonts w:ascii="Arial Nova Light" w:eastAsia="Gulim" w:hAnsi="Arial Nova Light" w:cs="Microsoft GothicNeo Light"/>
          <w:color w:val="auto"/>
        </w:rPr>
        <w:t xml:space="preserve"> small autonomously driving vehicle using an Arduino microcontroller and suite of different sensors to avoid obstacles and drive to a desired location.</w:t>
      </w:r>
    </w:p>
    <w:p w14:paraId="6897611F" w14:textId="22AA18F6" w:rsidR="00A42903" w:rsidRPr="0088703A" w:rsidRDefault="00500E0D" w:rsidP="00C370E0">
      <w:pPr>
        <w:pStyle w:val="Heading1"/>
        <w:snapToGrid w:val="0"/>
        <w:spacing w:before="220" w:after="0"/>
        <w:contextualSpacing w:val="0"/>
        <w:rPr>
          <w:rFonts w:ascii="Arial Nova Light" w:eastAsia="Gulim" w:hAnsi="Arial Nova Light" w:cs="Microsoft GothicNeo Light"/>
          <w:color w:val="auto"/>
        </w:rPr>
      </w:pPr>
      <w:r w:rsidRPr="0088703A">
        <w:rPr>
          <w:rFonts w:ascii="Arial Nova Light" w:eastAsia="Gulim" w:hAnsi="Arial Nova Light" w:cs="Microsoft GothicNeo Light"/>
          <w:color w:val="auto"/>
        </w:rPr>
        <w:t>Skills</w:t>
      </w:r>
    </w:p>
    <w:p w14:paraId="728C4C96" w14:textId="43DB8205" w:rsidR="0088703A" w:rsidRPr="00444821" w:rsidRDefault="0088703A" w:rsidP="00C370E0">
      <w:pPr>
        <w:snapToGrid w:val="0"/>
        <w:spacing w:after="0"/>
        <w:rPr>
          <w:rFonts w:ascii="Arial Nova Light" w:hAnsi="Arial Nova Light"/>
          <w:color w:val="000000" w:themeColor="text1"/>
        </w:rPr>
      </w:pPr>
      <w:r w:rsidRPr="00444821">
        <w:rPr>
          <w:rFonts w:ascii="Arial Nova Light" w:hAnsi="Arial Nova Light"/>
          <w:b/>
          <w:bCs/>
          <w:color w:val="000000" w:themeColor="text1"/>
          <w:sz w:val="24"/>
          <w:szCs w:val="24"/>
        </w:rPr>
        <w:t>Languages</w:t>
      </w:r>
      <w:r w:rsidRPr="00444821">
        <w:rPr>
          <w:rFonts w:ascii="Arial Nova Light" w:hAnsi="Arial Nova Light"/>
          <w:b/>
          <w:bCs/>
          <w:color w:val="000000" w:themeColor="text1"/>
        </w:rPr>
        <w:t>:</w:t>
      </w:r>
      <w:r w:rsidRPr="00444821">
        <w:rPr>
          <w:rFonts w:ascii="Arial Nova Light" w:hAnsi="Arial Nova Light"/>
          <w:color w:val="000000" w:themeColor="text1"/>
        </w:rPr>
        <w:t xml:space="preserve"> </w:t>
      </w:r>
      <w:r w:rsidR="00085989" w:rsidRPr="00444821">
        <w:rPr>
          <w:rFonts w:ascii="Arial Nova Light" w:hAnsi="Arial Nova Light"/>
          <w:color w:val="000000" w:themeColor="text1"/>
        </w:rPr>
        <w:t xml:space="preserve">C, C++, </w:t>
      </w:r>
      <w:r w:rsidRPr="00444821">
        <w:rPr>
          <w:rFonts w:ascii="Arial Nova Light" w:hAnsi="Arial Nova Light"/>
          <w:color w:val="000000" w:themeColor="text1"/>
        </w:rPr>
        <w:t xml:space="preserve">JavaScript, </w:t>
      </w:r>
      <w:r w:rsidR="00085989" w:rsidRPr="00444821">
        <w:rPr>
          <w:rFonts w:ascii="Arial Nova Light" w:hAnsi="Arial Nova Light"/>
          <w:color w:val="000000" w:themeColor="text1"/>
        </w:rPr>
        <w:t xml:space="preserve">TypeScript, </w:t>
      </w:r>
      <w:r w:rsidRPr="00444821">
        <w:rPr>
          <w:rFonts w:ascii="Arial Nova Light" w:hAnsi="Arial Nova Light"/>
          <w:color w:val="000000" w:themeColor="text1"/>
        </w:rPr>
        <w:t>Python, Java</w:t>
      </w:r>
      <w:r w:rsidR="00CF2D18" w:rsidRPr="00444821">
        <w:rPr>
          <w:rFonts w:ascii="Arial Nova Light" w:hAnsi="Arial Nova Light"/>
          <w:color w:val="000000" w:themeColor="text1"/>
        </w:rPr>
        <w:t xml:space="preserve">, HTML, CSS, </w:t>
      </w:r>
      <w:r w:rsidR="00085989" w:rsidRPr="00444821">
        <w:rPr>
          <w:rFonts w:ascii="Arial Nova Light" w:hAnsi="Arial Nova Light"/>
          <w:color w:val="000000" w:themeColor="text1"/>
        </w:rPr>
        <w:t>MATLAB</w:t>
      </w:r>
      <w:r w:rsidR="008467B8" w:rsidRPr="00444821">
        <w:rPr>
          <w:rFonts w:ascii="Arial Nova Light" w:hAnsi="Arial Nova Light"/>
          <w:color w:val="000000" w:themeColor="text1"/>
        </w:rPr>
        <w:t xml:space="preserve">, </w:t>
      </w:r>
      <w:r w:rsidR="000A17C4" w:rsidRPr="00444821">
        <w:rPr>
          <w:rFonts w:ascii="Arial Nova Light" w:hAnsi="Arial Nova Light"/>
          <w:color w:val="000000" w:themeColor="text1"/>
        </w:rPr>
        <w:t xml:space="preserve">Arduino, </w:t>
      </w:r>
      <w:r w:rsidR="008467B8" w:rsidRPr="00444821">
        <w:rPr>
          <w:rFonts w:ascii="Arial Nova Light" w:hAnsi="Arial Nova Light"/>
          <w:color w:val="000000" w:themeColor="text1"/>
        </w:rPr>
        <w:t>Assembly</w:t>
      </w:r>
    </w:p>
    <w:p w14:paraId="2E3B5D27" w14:textId="36715EC3" w:rsidR="00DE7228" w:rsidRPr="00444821" w:rsidRDefault="002D5BB3" w:rsidP="00C370E0">
      <w:pPr>
        <w:snapToGrid w:val="0"/>
        <w:spacing w:after="0"/>
        <w:rPr>
          <w:rFonts w:ascii="Arial Nova Light" w:hAnsi="Arial Nova Light"/>
          <w:color w:val="000000" w:themeColor="text1"/>
        </w:rPr>
      </w:pPr>
      <w:r w:rsidRPr="00444821">
        <w:rPr>
          <w:rFonts w:ascii="Arial Nova Light" w:hAnsi="Arial Nova Light"/>
          <w:b/>
          <w:bCs/>
          <w:color w:val="000000" w:themeColor="text1"/>
        </w:rPr>
        <w:t>Technologies</w:t>
      </w:r>
      <w:r w:rsidR="0088157E" w:rsidRPr="00444821">
        <w:rPr>
          <w:rFonts w:ascii="Arial Nova Light" w:hAnsi="Arial Nova Light"/>
          <w:b/>
          <w:bCs/>
          <w:color w:val="000000" w:themeColor="text1"/>
        </w:rPr>
        <w:t xml:space="preserve"> and Frameworks: </w:t>
      </w:r>
      <w:r w:rsidR="00D455E4" w:rsidRPr="00444821">
        <w:rPr>
          <w:rFonts w:ascii="Arial Nova Light" w:hAnsi="Arial Nova Light"/>
          <w:color w:val="000000" w:themeColor="text1"/>
        </w:rPr>
        <w:t>Node.js</w:t>
      </w:r>
      <w:r w:rsidRPr="00444821">
        <w:rPr>
          <w:rFonts w:ascii="Arial Nova Light" w:hAnsi="Arial Nova Light"/>
          <w:color w:val="000000" w:themeColor="text1"/>
        </w:rPr>
        <w:t>, React.js, Express.js</w:t>
      </w:r>
      <w:r w:rsidR="00D455E4" w:rsidRPr="00444821">
        <w:rPr>
          <w:rFonts w:ascii="Arial Nova Light" w:hAnsi="Arial Nova Light"/>
          <w:color w:val="000000" w:themeColor="text1"/>
        </w:rPr>
        <w:t>,</w:t>
      </w:r>
      <w:r w:rsidRPr="00444821">
        <w:rPr>
          <w:rFonts w:ascii="Arial Nova Light" w:hAnsi="Arial Nova Light"/>
          <w:color w:val="000000" w:themeColor="text1"/>
        </w:rPr>
        <w:t xml:space="preserve"> REST APIs, Git</w:t>
      </w:r>
      <w:r w:rsidR="00D455E4" w:rsidRPr="00444821">
        <w:rPr>
          <w:rFonts w:ascii="Arial Nova Light" w:hAnsi="Arial Nova Light"/>
          <w:color w:val="000000" w:themeColor="text1"/>
        </w:rPr>
        <w:t xml:space="preserve">, </w:t>
      </w:r>
      <w:r w:rsidRPr="00444821">
        <w:rPr>
          <w:rFonts w:ascii="Arial Nova Light" w:hAnsi="Arial Nova Light"/>
          <w:color w:val="000000" w:themeColor="text1"/>
        </w:rPr>
        <w:t xml:space="preserve">AWS, Docker, Bitbucket, </w:t>
      </w:r>
      <w:r w:rsidR="00BE11CC" w:rsidRPr="00444821">
        <w:rPr>
          <w:rFonts w:ascii="Arial Nova Light" w:hAnsi="Arial Nova Light"/>
          <w:color w:val="000000" w:themeColor="text1"/>
        </w:rPr>
        <w:t>Selenium,</w:t>
      </w:r>
      <w:r w:rsidRPr="00444821">
        <w:rPr>
          <w:rFonts w:ascii="Arial Nova Light" w:hAnsi="Arial Nova Light"/>
          <w:color w:val="000000" w:themeColor="text1"/>
        </w:rPr>
        <w:t xml:space="preserve"> </w:t>
      </w:r>
      <w:r w:rsidR="00A028F1" w:rsidRPr="00444821">
        <w:rPr>
          <w:rFonts w:ascii="Arial Nova Light" w:hAnsi="Arial Nova Light"/>
          <w:color w:val="000000" w:themeColor="text1"/>
        </w:rPr>
        <w:t>TensorFlow</w:t>
      </w:r>
    </w:p>
    <w:sectPr w:rsidR="00DE7228" w:rsidRPr="00444821" w:rsidSect="00EC3D9F">
      <w:footerReference w:type="default" r:id="rId17"/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3A3032" w14:textId="77777777" w:rsidR="00300B4A" w:rsidRDefault="00300B4A">
      <w:pPr>
        <w:spacing w:after="0"/>
      </w:pPr>
      <w:r>
        <w:separator/>
      </w:r>
    </w:p>
  </w:endnote>
  <w:endnote w:type="continuationSeparator" w:id="0">
    <w:p w14:paraId="5DB9FC57" w14:textId="77777777" w:rsidR="00300B4A" w:rsidRDefault="00300B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GMinchoB">
    <w:altName w:val="MS PMincho"/>
    <w:panose1 w:val="020B0604020202020204"/>
    <w:charset w:val="80"/>
    <w:family w:val="roman"/>
    <w:notTrueType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venir Next LT Pro">
    <w:panose1 w:val="020B0504020202020204"/>
    <w:charset w:val="00"/>
    <w:family w:val="swiss"/>
    <w:pitch w:val="variable"/>
    <w:sig w:usb0="800000EF" w:usb1="5000204A" w:usb2="00000000" w:usb3="00000000" w:csb0="00000093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icrosoft GothicNeo Light">
    <w:panose1 w:val="020B0300000101010101"/>
    <w:charset w:val="81"/>
    <w:family w:val="swiss"/>
    <w:pitch w:val="variable"/>
    <w:sig w:usb0="800002BF" w:usb1="29D7A47B" w:usb2="00000010" w:usb3="00000000" w:csb0="0029009F" w:csb1="00000000"/>
  </w:font>
  <w:font w:name="Arial Nova Light">
    <w:panose1 w:val="020B0304020202020204"/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0C9894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3FD4EA" w14:textId="77777777" w:rsidR="00300B4A" w:rsidRDefault="00300B4A">
      <w:pPr>
        <w:spacing w:after="0"/>
      </w:pPr>
      <w:r>
        <w:separator/>
      </w:r>
    </w:p>
  </w:footnote>
  <w:footnote w:type="continuationSeparator" w:id="0">
    <w:p w14:paraId="4188F3D2" w14:textId="77777777" w:rsidR="00300B4A" w:rsidRDefault="00300B4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36B2A0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2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8"/>
  </w:num>
  <w:num w:numId="16">
    <w:abstractNumId w:val="13"/>
  </w:num>
  <w:num w:numId="17">
    <w:abstractNumId w:val="17"/>
  </w:num>
  <w:num w:numId="18">
    <w:abstractNumId w:val="10"/>
  </w:num>
  <w:num w:numId="19">
    <w:abstractNumId w:val="23"/>
  </w:num>
  <w:num w:numId="20">
    <w:abstractNumId w:val="19"/>
  </w:num>
  <w:num w:numId="21">
    <w:abstractNumId w:val="11"/>
  </w:num>
  <w:num w:numId="22">
    <w:abstractNumId w:val="16"/>
  </w:num>
  <w:num w:numId="23">
    <w:abstractNumId w:val="22"/>
  </w:num>
  <w:num w:numId="24">
    <w:abstractNumId w:val="12"/>
  </w:num>
  <w:num w:numId="25">
    <w:abstractNumId w:val="14"/>
  </w:num>
  <w:num w:numId="26">
    <w:abstractNumId w:val="21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A0MDQ0NjMzNDAwMzFU0lEKTi0uzszPAykwqgUAimj7vSwAAAA="/>
  </w:docVars>
  <w:rsids>
    <w:rsidRoot w:val="00F66D8F"/>
    <w:rsid w:val="0001582B"/>
    <w:rsid w:val="00031109"/>
    <w:rsid w:val="00033013"/>
    <w:rsid w:val="00034EB4"/>
    <w:rsid w:val="0005004F"/>
    <w:rsid w:val="0007149E"/>
    <w:rsid w:val="000723EC"/>
    <w:rsid w:val="00082E6D"/>
    <w:rsid w:val="00085989"/>
    <w:rsid w:val="000908A6"/>
    <w:rsid w:val="00091CEB"/>
    <w:rsid w:val="000A17C4"/>
    <w:rsid w:val="000A4F59"/>
    <w:rsid w:val="000A56CC"/>
    <w:rsid w:val="000B4D5D"/>
    <w:rsid w:val="000C071B"/>
    <w:rsid w:val="000C3962"/>
    <w:rsid w:val="000F6F53"/>
    <w:rsid w:val="0010417B"/>
    <w:rsid w:val="00112EDA"/>
    <w:rsid w:val="00116EAC"/>
    <w:rsid w:val="00137193"/>
    <w:rsid w:val="00141A4C"/>
    <w:rsid w:val="00143CDB"/>
    <w:rsid w:val="00143FA3"/>
    <w:rsid w:val="0015169F"/>
    <w:rsid w:val="00162121"/>
    <w:rsid w:val="00162372"/>
    <w:rsid w:val="001711DA"/>
    <w:rsid w:val="00191365"/>
    <w:rsid w:val="0019167A"/>
    <w:rsid w:val="0019766A"/>
    <w:rsid w:val="001A3555"/>
    <w:rsid w:val="001B29CF"/>
    <w:rsid w:val="001B2ABE"/>
    <w:rsid w:val="001C3601"/>
    <w:rsid w:val="001F6949"/>
    <w:rsid w:val="00202720"/>
    <w:rsid w:val="00207369"/>
    <w:rsid w:val="00217457"/>
    <w:rsid w:val="0022610A"/>
    <w:rsid w:val="00231BBD"/>
    <w:rsid w:val="00232312"/>
    <w:rsid w:val="0024346E"/>
    <w:rsid w:val="00250088"/>
    <w:rsid w:val="00252883"/>
    <w:rsid w:val="0028220F"/>
    <w:rsid w:val="0029269F"/>
    <w:rsid w:val="0029531D"/>
    <w:rsid w:val="002B7078"/>
    <w:rsid w:val="002C0DEE"/>
    <w:rsid w:val="002D5BB3"/>
    <w:rsid w:val="002D77E3"/>
    <w:rsid w:val="002F4835"/>
    <w:rsid w:val="002F5109"/>
    <w:rsid w:val="00300B4A"/>
    <w:rsid w:val="00305A83"/>
    <w:rsid w:val="00315BA2"/>
    <w:rsid w:val="0032209A"/>
    <w:rsid w:val="00331D78"/>
    <w:rsid w:val="003330BA"/>
    <w:rsid w:val="00356C14"/>
    <w:rsid w:val="00360C19"/>
    <w:rsid w:val="0039727F"/>
    <w:rsid w:val="003B7FA6"/>
    <w:rsid w:val="003C3480"/>
    <w:rsid w:val="003C6119"/>
    <w:rsid w:val="003E1B0B"/>
    <w:rsid w:val="00400ABD"/>
    <w:rsid w:val="00404A1D"/>
    <w:rsid w:val="004435AD"/>
    <w:rsid w:val="00444821"/>
    <w:rsid w:val="00445342"/>
    <w:rsid w:val="004453A8"/>
    <w:rsid w:val="00453FFC"/>
    <w:rsid w:val="00460E93"/>
    <w:rsid w:val="0046166C"/>
    <w:rsid w:val="00473EF9"/>
    <w:rsid w:val="004A0054"/>
    <w:rsid w:val="004A5EB1"/>
    <w:rsid w:val="004B447D"/>
    <w:rsid w:val="004D7F08"/>
    <w:rsid w:val="004E37DF"/>
    <w:rsid w:val="004E733E"/>
    <w:rsid w:val="00500E0D"/>
    <w:rsid w:val="00521E1A"/>
    <w:rsid w:val="005228D4"/>
    <w:rsid w:val="005378C9"/>
    <w:rsid w:val="00544927"/>
    <w:rsid w:val="00545B7A"/>
    <w:rsid w:val="005500F4"/>
    <w:rsid w:val="005530DA"/>
    <w:rsid w:val="00557E35"/>
    <w:rsid w:val="00562383"/>
    <w:rsid w:val="00565338"/>
    <w:rsid w:val="00584EB7"/>
    <w:rsid w:val="005A4430"/>
    <w:rsid w:val="005B01F3"/>
    <w:rsid w:val="005C407E"/>
    <w:rsid w:val="005C4F47"/>
    <w:rsid w:val="005C63FF"/>
    <w:rsid w:val="005D0B04"/>
    <w:rsid w:val="005F41C7"/>
    <w:rsid w:val="006045E0"/>
    <w:rsid w:val="00611246"/>
    <w:rsid w:val="00616EF0"/>
    <w:rsid w:val="00617B26"/>
    <w:rsid w:val="006270A9"/>
    <w:rsid w:val="00671EC0"/>
    <w:rsid w:val="00675956"/>
    <w:rsid w:val="00676587"/>
    <w:rsid w:val="00681034"/>
    <w:rsid w:val="006A2329"/>
    <w:rsid w:val="006A3364"/>
    <w:rsid w:val="006A4BBD"/>
    <w:rsid w:val="006B73E0"/>
    <w:rsid w:val="006C1D94"/>
    <w:rsid w:val="006D4DF2"/>
    <w:rsid w:val="006F7A9E"/>
    <w:rsid w:val="00704345"/>
    <w:rsid w:val="00705944"/>
    <w:rsid w:val="00706247"/>
    <w:rsid w:val="00741202"/>
    <w:rsid w:val="0075155B"/>
    <w:rsid w:val="0076506D"/>
    <w:rsid w:val="007675DC"/>
    <w:rsid w:val="0078747E"/>
    <w:rsid w:val="00787CAF"/>
    <w:rsid w:val="007A2690"/>
    <w:rsid w:val="007B0AB1"/>
    <w:rsid w:val="007B5CF5"/>
    <w:rsid w:val="007C517D"/>
    <w:rsid w:val="007E4C21"/>
    <w:rsid w:val="00816216"/>
    <w:rsid w:val="008202A1"/>
    <w:rsid w:val="00833C1F"/>
    <w:rsid w:val="00834D92"/>
    <w:rsid w:val="00835651"/>
    <w:rsid w:val="00837576"/>
    <w:rsid w:val="008405A4"/>
    <w:rsid w:val="008467B8"/>
    <w:rsid w:val="0085772B"/>
    <w:rsid w:val="00863D2D"/>
    <w:rsid w:val="0087734B"/>
    <w:rsid w:val="008777A8"/>
    <w:rsid w:val="0088157E"/>
    <w:rsid w:val="00882488"/>
    <w:rsid w:val="0088703A"/>
    <w:rsid w:val="00895B2F"/>
    <w:rsid w:val="008E0727"/>
    <w:rsid w:val="008E0DE8"/>
    <w:rsid w:val="008F3BDC"/>
    <w:rsid w:val="00932B3F"/>
    <w:rsid w:val="00942745"/>
    <w:rsid w:val="0094332E"/>
    <w:rsid w:val="00951836"/>
    <w:rsid w:val="00967AA8"/>
    <w:rsid w:val="00986CA0"/>
    <w:rsid w:val="00987EB2"/>
    <w:rsid w:val="00992B8D"/>
    <w:rsid w:val="009946DF"/>
    <w:rsid w:val="009B2B48"/>
    <w:rsid w:val="009B7B39"/>
    <w:rsid w:val="009C4DED"/>
    <w:rsid w:val="009C6CAF"/>
    <w:rsid w:val="009D5933"/>
    <w:rsid w:val="009F2555"/>
    <w:rsid w:val="00A00F75"/>
    <w:rsid w:val="00A028F1"/>
    <w:rsid w:val="00A051E1"/>
    <w:rsid w:val="00A05C11"/>
    <w:rsid w:val="00A32B74"/>
    <w:rsid w:val="00A35217"/>
    <w:rsid w:val="00A35C6F"/>
    <w:rsid w:val="00A42903"/>
    <w:rsid w:val="00A525D5"/>
    <w:rsid w:val="00A612B8"/>
    <w:rsid w:val="00A64956"/>
    <w:rsid w:val="00A64DC8"/>
    <w:rsid w:val="00A73439"/>
    <w:rsid w:val="00A86EA5"/>
    <w:rsid w:val="00A931C4"/>
    <w:rsid w:val="00A93E6A"/>
    <w:rsid w:val="00AA2B4E"/>
    <w:rsid w:val="00AB55F5"/>
    <w:rsid w:val="00AB7D5B"/>
    <w:rsid w:val="00AC428E"/>
    <w:rsid w:val="00AF4A87"/>
    <w:rsid w:val="00AF6E26"/>
    <w:rsid w:val="00B03DEC"/>
    <w:rsid w:val="00B13594"/>
    <w:rsid w:val="00B141F7"/>
    <w:rsid w:val="00B209E4"/>
    <w:rsid w:val="00B221C1"/>
    <w:rsid w:val="00B25C0F"/>
    <w:rsid w:val="00B9624E"/>
    <w:rsid w:val="00BD768D"/>
    <w:rsid w:val="00BE11CC"/>
    <w:rsid w:val="00BE6B17"/>
    <w:rsid w:val="00BF328F"/>
    <w:rsid w:val="00C2470B"/>
    <w:rsid w:val="00C2719D"/>
    <w:rsid w:val="00C27CFC"/>
    <w:rsid w:val="00C33DE8"/>
    <w:rsid w:val="00C370E0"/>
    <w:rsid w:val="00C378B1"/>
    <w:rsid w:val="00C5324F"/>
    <w:rsid w:val="00C57093"/>
    <w:rsid w:val="00C61F8E"/>
    <w:rsid w:val="00C645F5"/>
    <w:rsid w:val="00C66532"/>
    <w:rsid w:val="00C76538"/>
    <w:rsid w:val="00C830FC"/>
    <w:rsid w:val="00C96A8C"/>
    <w:rsid w:val="00CA2095"/>
    <w:rsid w:val="00CE2D54"/>
    <w:rsid w:val="00CF2D18"/>
    <w:rsid w:val="00CF63B8"/>
    <w:rsid w:val="00D0310A"/>
    <w:rsid w:val="00D11667"/>
    <w:rsid w:val="00D12D99"/>
    <w:rsid w:val="00D20B18"/>
    <w:rsid w:val="00D23EB9"/>
    <w:rsid w:val="00D25E0C"/>
    <w:rsid w:val="00D4210D"/>
    <w:rsid w:val="00D455E4"/>
    <w:rsid w:val="00D62134"/>
    <w:rsid w:val="00D66BAB"/>
    <w:rsid w:val="00D7548E"/>
    <w:rsid w:val="00DA614C"/>
    <w:rsid w:val="00DC36F0"/>
    <w:rsid w:val="00DD2C90"/>
    <w:rsid w:val="00DD6D94"/>
    <w:rsid w:val="00DE6C91"/>
    <w:rsid w:val="00DE7228"/>
    <w:rsid w:val="00DF22A5"/>
    <w:rsid w:val="00DF4FE3"/>
    <w:rsid w:val="00E177A8"/>
    <w:rsid w:val="00E2308E"/>
    <w:rsid w:val="00E255D4"/>
    <w:rsid w:val="00E36CFA"/>
    <w:rsid w:val="00E467EF"/>
    <w:rsid w:val="00E63BB6"/>
    <w:rsid w:val="00E83220"/>
    <w:rsid w:val="00E83E4B"/>
    <w:rsid w:val="00E93789"/>
    <w:rsid w:val="00EC3D9F"/>
    <w:rsid w:val="00EC41C5"/>
    <w:rsid w:val="00ED2268"/>
    <w:rsid w:val="00ED413F"/>
    <w:rsid w:val="00EE18F0"/>
    <w:rsid w:val="00EE42A8"/>
    <w:rsid w:val="00EE5D46"/>
    <w:rsid w:val="00F01C8B"/>
    <w:rsid w:val="00F26810"/>
    <w:rsid w:val="00F31B40"/>
    <w:rsid w:val="00F36C06"/>
    <w:rsid w:val="00F52D1C"/>
    <w:rsid w:val="00F66D8F"/>
    <w:rsid w:val="00F70495"/>
    <w:rsid w:val="00F86AA5"/>
    <w:rsid w:val="00FA0CA3"/>
    <w:rsid w:val="00FA1ACD"/>
    <w:rsid w:val="00FA54D8"/>
    <w:rsid w:val="00FB3617"/>
    <w:rsid w:val="00FC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CC3B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paragraph" w:styleId="ListParagraph">
    <w:name w:val="List Paragraph"/>
    <w:basedOn w:val="Normal"/>
    <w:uiPriority w:val="34"/>
    <w:unhideWhenUsed/>
    <w:qFormat/>
    <w:rsid w:val="00AA2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etcasa.app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github.com/gradypalfrey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gradypalfrey/ELEC_299_Arduino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linkedin.com/in/gradypalfrey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dropbox.com/s/a9g7p8b8tp3u0gf/main.py?dl=0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qubirdhunter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ady\AppData\Roaming\Microsoft\Templates\Restaurant%20manager%20resume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04bccd05-3f96-4ac9-b1ee-6bd8552b65b9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742620A0B27446B7DD754EF4F3317F" ma:contentTypeVersion="9" ma:contentTypeDescription="Create a new document." ma:contentTypeScope="" ma:versionID="d20d9c233bb27816e4c504ed59ac4b47">
  <xsd:schema xmlns:xsd="http://www.w3.org/2001/XMLSchema" xmlns:xs="http://www.w3.org/2001/XMLSchema" xmlns:p="http://schemas.microsoft.com/office/2006/metadata/properties" xmlns:ns3="04bccd05-3f96-4ac9-b1ee-6bd8552b65b9" xmlns:ns4="cc825060-875d-46a2-9e7b-dfee333c789b" targetNamespace="http://schemas.microsoft.com/office/2006/metadata/properties" ma:root="true" ma:fieldsID="221ed8120c65930a456ff5b7756de46d" ns3:_="" ns4:_="">
    <xsd:import namespace="04bccd05-3f96-4ac9-b1ee-6bd8552b65b9"/>
    <xsd:import namespace="cc825060-875d-46a2-9e7b-dfee333c789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bccd05-3f96-4ac9-b1ee-6bd8552b65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825060-875d-46a2-9e7b-dfee333c78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04bccd05-3f96-4ac9-b1ee-6bd8552b65b9"/>
  </ds:schemaRefs>
</ds:datastoreItem>
</file>

<file path=customXml/itemProps3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243AD29-C830-4F4B-8C4B-44A87008C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bccd05-3f96-4ac9-b1ee-6bd8552b65b9"/>
    <ds:schemaRef ds:uri="cc825060-875d-46a2-9e7b-dfee333c78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C:\Users\grady\AppData\Roaming\Microsoft\Templates\Restaurant manager resume.dotx</Template>
  <TotalTime>0</TotalTime>
  <Pages>1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2021-12-19T23:59:00Z</dcterms:created>
  <dcterms:modified xsi:type="dcterms:W3CDTF">2021-12-23T01:58:00Z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0x01010030742620A0B27446B7DD754EF4F3317F</vt:lpwstr>
  </property>
</Properties>
</file>