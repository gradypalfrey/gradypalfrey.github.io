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10800"/>
      </w:tblGrid>
      <w:tr w:rsidR="00D11667" w:rsidRPr="0010417B" w14:paraId="136F854A" w14:textId="77777777" w:rsidTr="00545B7A">
        <w:tc>
          <w:tcPr>
            <w:tcW w:w="9926" w:type="dxa"/>
            <w:tcBorders>
              <w:bottom w:val="single" w:sz="12" w:space="0" w:color="39A5B7" w:themeColor="accent1"/>
            </w:tcBorders>
          </w:tcPr>
          <w:p w14:paraId="131E7B5E" w14:textId="3A199BC8" w:rsidR="00545B7A" w:rsidRPr="00404A1D" w:rsidRDefault="00F66D8F" w:rsidP="00C370E0">
            <w:pPr>
              <w:pStyle w:val="Title"/>
              <w:snapToGrid w:val="0"/>
              <w:spacing w:after="0"/>
              <w:contextualSpacing w:val="0"/>
              <w:rPr>
                <w:rFonts w:ascii="Avenir Next LT Pro" w:eastAsia="Gulim" w:hAnsi="Avenir Next LT Pro" w:cs="Microsoft GothicNeo Light"/>
                <w:b/>
                <w:bCs/>
                <w:color w:val="auto"/>
              </w:rPr>
            </w:pPr>
            <w:r w:rsidRPr="00404A1D">
              <w:rPr>
                <w:rFonts w:ascii="Avenir Next LT Pro" w:eastAsia="Gulim" w:hAnsi="Avenir Next LT Pro" w:cs="Microsoft GothicNeo Light"/>
                <w:b/>
                <w:bCs/>
                <w:color w:val="auto"/>
              </w:rPr>
              <w:t>Gra</w:t>
            </w:r>
            <w:r w:rsidR="00E25174">
              <w:rPr>
                <w:rFonts w:ascii="Avenir Next LT Pro" w:eastAsia="Gulim" w:hAnsi="Avenir Next LT Pro" w:cs="Microsoft GothicNeo Light"/>
                <w:b/>
                <w:bCs/>
                <w:color w:val="auto"/>
              </w:rPr>
              <w:t>yden</w:t>
            </w:r>
            <w:r w:rsidRPr="00404A1D">
              <w:rPr>
                <w:rFonts w:ascii="Avenir Next LT Pro" w:eastAsia="Gulim" w:hAnsi="Avenir Next LT Pro" w:cs="Microsoft GothicNeo Light"/>
                <w:b/>
                <w:bCs/>
                <w:color w:val="auto"/>
              </w:rPr>
              <w:t xml:space="preserve"> Palfrey</w:t>
            </w:r>
          </w:p>
        </w:tc>
      </w:tr>
    </w:tbl>
    <w:p w14:paraId="38592DF1" w14:textId="75C34BDF" w:rsidR="00141A4C" w:rsidRPr="0010417B" w:rsidRDefault="00F66D8F" w:rsidP="00C370E0">
      <w:pPr>
        <w:pStyle w:val="Contact"/>
        <w:snapToGrid w:val="0"/>
        <w:spacing w:before="0" w:after="0"/>
        <w:contextualSpacing/>
        <w:rPr>
          <w:rFonts w:ascii="Arial Nova Light" w:eastAsia="Gulim" w:hAnsi="Arial Nova Light" w:cs="Microsoft GothicNeo Light"/>
          <w:color w:val="auto"/>
        </w:rPr>
      </w:pPr>
      <w:r w:rsidRPr="0010417B">
        <w:rPr>
          <w:rFonts w:ascii="Arial Nova Light" w:eastAsia="Gulim" w:hAnsi="Arial Nova Light" w:cs="Microsoft GothicNeo Light"/>
          <w:color w:val="auto"/>
        </w:rPr>
        <w:t>gradypalfrey@gmail.com</w:t>
      </w:r>
      <w:r w:rsidR="00141A4C" w:rsidRPr="0010417B">
        <w:rPr>
          <w:rFonts w:ascii="Arial Nova Light" w:eastAsia="Gulim" w:hAnsi="Arial Nova Light" w:cs="Microsoft GothicNeo Light"/>
          <w:color w:val="auto"/>
        </w:rPr>
        <w:t> |</w:t>
      </w:r>
      <w:r w:rsidR="00BF328F" w:rsidRPr="0010417B">
        <w:rPr>
          <w:rFonts w:ascii="Arial Nova Light" w:eastAsia="Gulim" w:hAnsi="Arial Nova Light" w:cs="Microsoft GothicNeo Light"/>
          <w:color w:val="auto"/>
        </w:rPr>
        <w:t xml:space="preserve"> </w:t>
      </w:r>
      <w:hyperlink r:id="rId11" w:history="1">
        <w:r w:rsidRPr="001711DA">
          <w:rPr>
            <w:rStyle w:val="Hyperlink"/>
            <w:rFonts w:ascii="Arial Nova Light" w:eastAsia="Gulim" w:hAnsi="Arial Nova Light" w:cs="Microsoft GothicNeo Light"/>
          </w:rPr>
          <w:t>linkedin.com/in/</w:t>
        </w:r>
        <w:proofErr w:type="spellStart"/>
        <w:r w:rsidRPr="001711DA">
          <w:rPr>
            <w:rStyle w:val="Hyperlink"/>
            <w:rFonts w:ascii="Arial Nova Light" w:eastAsia="Gulim" w:hAnsi="Arial Nova Light" w:cs="Microsoft GothicNeo Light"/>
          </w:rPr>
          <w:t>gradypalfrey</w:t>
        </w:r>
        <w:proofErr w:type="spellEnd"/>
      </w:hyperlink>
      <w:r w:rsidR="00FB3617" w:rsidRPr="0010417B">
        <w:rPr>
          <w:rFonts w:ascii="Arial Nova Light" w:eastAsia="Gulim" w:hAnsi="Arial Nova Light" w:cs="Microsoft GothicNeo Light"/>
          <w:color w:val="auto"/>
        </w:rPr>
        <w:t xml:space="preserve"> </w:t>
      </w:r>
      <w:r w:rsidR="005C4F47" w:rsidRPr="0010417B">
        <w:rPr>
          <w:rFonts w:ascii="Arial Nova Light" w:eastAsia="Gulim" w:hAnsi="Arial Nova Light" w:cs="Microsoft GothicNeo Light"/>
          <w:color w:val="auto"/>
        </w:rPr>
        <w:t xml:space="preserve">| </w:t>
      </w:r>
      <w:hyperlink r:id="rId12" w:history="1">
        <w:r w:rsidRPr="006A4BBD">
          <w:rPr>
            <w:rStyle w:val="Hyperlink"/>
            <w:rFonts w:ascii="Arial Nova Light" w:eastAsia="Gulim" w:hAnsi="Arial Nova Light" w:cs="Microsoft GothicNeo Light"/>
          </w:rPr>
          <w:t>github.com/</w:t>
        </w:r>
        <w:proofErr w:type="spellStart"/>
        <w:r w:rsidRPr="006A4BBD">
          <w:rPr>
            <w:rStyle w:val="Hyperlink"/>
            <w:rFonts w:ascii="Arial Nova Light" w:eastAsia="Gulim" w:hAnsi="Arial Nova Light" w:cs="Microsoft GothicNeo Light"/>
          </w:rPr>
          <w:t>g</w:t>
        </w:r>
        <w:r w:rsidR="005228D4" w:rsidRPr="006A4BBD">
          <w:rPr>
            <w:rStyle w:val="Hyperlink"/>
            <w:rFonts w:ascii="Arial Nova Light" w:eastAsia="Gulim" w:hAnsi="Arial Nova Light" w:cs="Microsoft GothicNeo Light"/>
          </w:rPr>
          <w:t>radypalfrey</w:t>
        </w:r>
        <w:proofErr w:type="spellEnd"/>
      </w:hyperlink>
    </w:p>
    <w:p w14:paraId="1C0C56B0" w14:textId="2A356384" w:rsidR="0075155B" w:rsidRPr="0010417B" w:rsidRDefault="004D7F08" w:rsidP="00FB442F">
      <w:pPr>
        <w:pStyle w:val="Heading1"/>
        <w:snapToGrid w:val="0"/>
        <w:spacing w:before="120" w:after="0"/>
        <w:contextualSpacing w:val="0"/>
        <w:rPr>
          <w:rFonts w:ascii="Arial Nova Light" w:eastAsia="Gulim" w:hAnsi="Arial Nova Light" w:cs="Microsoft GothicNeo Light"/>
          <w:color w:val="auto"/>
        </w:rPr>
      </w:pPr>
      <w:r w:rsidRPr="0010417B">
        <w:rPr>
          <w:rFonts w:ascii="Arial Nova Light" w:eastAsia="Gulim" w:hAnsi="Arial Nova Light" w:cs="Microsoft GothicNeo Light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70A0757" wp14:editId="2A77CB9B">
                <wp:simplePos x="0" y="0"/>
                <wp:positionH relativeFrom="margin">
                  <wp:posOffset>5159345</wp:posOffset>
                </wp:positionH>
                <wp:positionV relativeFrom="paragraph">
                  <wp:posOffset>118745</wp:posOffset>
                </wp:positionV>
                <wp:extent cx="1800225" cy="40957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D90BC" w14:textId="140D694B" w:rsidR="00207369" w:rsidRPr="00143FA3" w:rsidRDefault="00207369" w:rsidP="00207369">
                            <w:pPr>
                              <w:spacing w:after="0"/>
                              <w:jc w:val="right"/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</w:pPr>
                            <w:r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Kingston, O</w:t>
                            </w:r>
                            <w:r w:rsidR="00162121"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N</w:t>
                            </w:r>
                          </w:p>
                          <w:p w14:paraId="32DFC38A" w14:textId="57BF1596" w:rsidR="00207369" w:rsidRPr="00143FA3" w:rsidRDefault="00207369" w:rsidP="00207369">
                            <w:pPr>
                              <w:spacing w:after="0"/>
                              <w:jc w:val="right"/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</w:pPr>
                            <w:r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Est. Grad.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A07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6.25pt;margin-top:9.35pt;width:141.75pt;height:32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" stroked="f">
                <v:textbox>
                  <w:txbxContent>
                    <w:p w14:paraId="6C2D90BC" w14:textId="140D694B" w:rsidR="00207369" w:rsidRPr="00143FA3" w:rsidRDefault="00207369" w:rsidP="00207369">
                      <w:pPr>
                        <w:spacing w:after="0"/>
                        <w:jc w:val="right"/>
                        <w:rPr>
                          <w:rFonts w:ascii="Arial Nova Light" w:hAnsi="Arial Nova Light"/>
                          <w:color w:val="1C525B" w:themeColor="accent1" w:themeShade="80"/>
                        </w:rPr>
                      </w:pPr>
                      <w:r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Kingston, O</w:t>
                      </w:r>
                      <w:r w:rsidR="00162121"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N</w:t>
                      </w:r>
                    </w:p>
                    <w:p w14:paraId="32DFC38A" w14:textId="57BF1596" w:rsidR="00207369" w:rsidRPr="00143FA3" w:rsidRDefault="00207369" w:rsidP="00207369">
                      <w:pPr>
                        <w:spacing w:after="0"/>
                        <w:jc w:val="right"/>
                        <w:rPr>
                          <w:rFonts w:ascii="Arial Nova Light" w:hAnsi="Arial Nova Light"/>
                          <w:color w:val="1C525B" w:themeColor="accent1" w:themeShade="80"/>
                        </w:rPr>
                      </w:pPr>
                      <w:r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Est. Grad.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30BA" w:rsidRPr="0010417B">
        <w:rPr>
          <w:rFonts w:ascii="Arial Nova Light" w:eastAsia="Gulim" w:hAnsi="Arial Nova Light" w:cs="Microsoft GothicNeo Light"/>
          <w:color w:val="auto"/>
        </w:rPr>
        <w:t>Education</w:t>
      </w:r>
    </w:p>
    <w:p w14:paraId="20664C52" w14:textId="0C0364DC" w:rsidR="0075155B" w:rsidRPr="0010417B" w:rsidRDefault="00863D2D" w:rsidP="00FB442F">
      <w:pPr>
        <w:pStyle w:val="Heading2"/>
        <w:snapToGrid w:val="0"/>
        <w:spacing w:before="0" w:after="0"/>
        <w:contextualSpacing w:val="0"/>
        <w:rPr>
          <w:rFonts w:ascii="Arial Nova Light" w:eastAsia="Gulim" w:hAnsi="Arial Nova Light" w:cs="Microsoft GothicNeo Light"/>
          <w:color w:val="auto"/>
        </w:rPr>
      </w:pPr>
      <w:r>
        <w:rPr>
          <w:rFonts w:ascii="Arial Nova Light" w:eastAsia="Gulim" w:hAnsi="Arial Nova Light" w:cs="Microsoft GothicNeo Light"/>
          <w:caps w:val="0"/>
          <w:color w:val="auto"/>
        </w:rPr>
        <w:t xml:space="preserve">Queen’s University </w:t>
      </w:r>
      <w:r w:rsidR="00AC428E">
        <w:rPr>
          <w:rFonts w:ascii="Arial Nova Light" w:eastAsia="Gulim" w:hAnsi="Arial Nova Light" w:cs="Microsoft GothicNeo Light"/>
          <w:caps w:val="0"/>
          <w:color w:val="auto"/>
        </w:rPr>
        <w:t xml:space="preserve">| Computer Engineering </w:t>
      </w:r>
      <w:r>
        <w:rPr>
          <w:rFonts w:ascii="Arial Nova Light" w:eastAsia="Gulim" w:hAnsi="Arial Nova Light" w:cs="Microsoft GothicNeo Light"/>
          <w:caps w:val="0"/>
          <w:color w:val="auto"/>
        </w:rPr>
        <w:t xml:space="preserve">| </w:t>
      </w:r>
      <w:r w:rsidR="00544B5B" w:rsidRPr="0010417B">
        <w:rPr>
          <w:rFonts w:ascii="Arial Nova Light" w:eastAsia="Gulim" w:hAnsi="Arial Nova Light" w:cs="Microsoft GothicNeo Light"/>
          <w:caps w:val="0"/>
          <w:color w:val="auto"/>
        </w:rPr>
        <w:t>Bachelor</w:t>
      </w:r>
      <w:r w:rsidR="00544B5B">
        <w:rPr>
          <w:rFonts w:ascii="Arial Nova Light" w:eastAsia="Gulim" w:hAnsi="Arial Nova Light" w:cs="Microsoft GothicNeo Light"/>
          <w:caps w:val="0"/>
          <w:color w:val="auto"/>
        </w:rPr>
        <w:t xml:space="preserve"> of Applied Science</w:t>
      </w:r>
    </w:p>
    <w:p w14:paraId="34DEE134" w14:textId="5F1E964C" w:rsidR="003C0F44" w:rsidRDefault="00115014" w:rsidP="003C0F44">
      <w:pPr>
        <w:pStyle w:val="ListBullet"/>
        <w:snapToGrid w:val="0"/>
        <w:spacing w:after="0" w:line="240" w:lineRule="auto"/>
        <w:rPr>
          <w:rFonts w:ascii="Arial Nova Light" w:eastAsia="Gulim" w:hAnsi="Arial Nova Light" w:cs="Microsoft GothicNeo Light"/>
          <w:color w:val="auto"/>
        </w:rPr>
      </w:pPr>
      <w:r>
        <w:rPr>
          <w:rFonts w:ascii="Arial Nova Light" w:eastAsia="Gulim" w:hAnsi="Arial Nova Light" w:cs="Microsoft GothicNeo Light"/>
          <w:color w:val="auto"/>
        </w:rPr>
        <w:t xml:space="preserve">Dean’s Scholar with classes including </w:t>
      </w:r>
      <w:r w:rsidR="00034EB4" w:rsidRPr="00D108A0">
        <w:rPr>
          <w:rFonts w:ascii="Arial Nova Light" w:eastAsia="Gulim" w:hAnsi="Arial Nova Light" w:cs="Microsoft GothicNeo Light"/>
          <w:color w:val="auto"/>
        </w:rPr>
        <w:t>Object-Oriented Programming,</w:t>
      </w:r>
      <w:r w:rsidR="00EC41C5" w:rsidRPr="00D108A0">
        <w:rPr>
          <w:rFonts w:ascii="Arial Nova Light" w:eastAsia="Gulim" w:hAnsi="Arial Nova Light" w:cs="Microsoft GothicNeo Light"/>
          <w:color w:val="auto"/>
        </w:rPr>
        <w:t xml:space="preserve"> Data Structures, Algorith</w:t>
      </w:r>
      <w:r w:rsidR="004A5EB1" w:rsidRPr="00D108A0">
        <w:rPr>
          <w:rFonts w:ascii="Arial Nova Light" w:eastAsia="Gulim" w:hAnsi="Arial Nova Light" w:cs="Microsoft GothicNeo Light"/>
          <w:color w:val="auto"/>
        </w:rPr>
        <w:t>ms, Data Analytics,</w:t>
      </w:r>
      <w:r w:rsidR="00EF4EAA" w:rsidRPr="00D108A0">
        <w:rPr>
          <w:rFonts w:ascii="Arial Nova Light" w:eastAsia="Gulim" w:hAnsi="Arial Nova Light" w:cs="Microsoft GothicNeo Light"/>
          <w:color w:val="auto"/>
        </w:rPr>
        <w:t xml:space="preserve"> </w:t>
      </w:r>
      <w:r w:rsidR="004A5EB1" w:rsidRPr="00D108A0">
        <w:rPr>
          <w:rFonts w:ascii="Arial Nova Light" w:eastAsia="Gulim" w:hAnsi="Arial Nova Light" w:cs="Microsoft GothicNeo Light"/>
          <w:color w:val="auto"/>
        </w:rPr>
        <w:t>Computer Architecture</w:t>
      </w:r>
      <w:r w:rsidR="00EF4EAA" w:rsidRPr="00D108A0">
        <w:rPr>
          <w:rFonts w:ascii="Arial Nova Light" w:eastAsia="Gulim" w:hAnsi="Arial Nova Light" w:cs="Microsoft GothicNeo Light"/>
          <w:color w:val="auto"/>
        </w:rPr>
        <w:t>, Networks</w:t>
      </w:r>
      <w:r w:rsidR="00BA61A0" w:rsidRPr="00D108A0">
        <w:rPr>
          <w:rFonts w:ascii="Arial Nova Light" w:eastAsia="Gulim" w:hAnsi="Arial Nova Light" w:cs="Microsoft GothicNeo Light"/>
          <w:color w:val="auto"/>
        </w:rPr>
        <w:t xml:space="preserve">, </w:t>
      </w:r>
      <w:r w:rsidR="006D4DF2" w:rsidRPr="00D108A0">
        <w:rPr>
          <w:rFonts w:ascii="Arial Nova Light" w:eastAsia="Gulim" w:hAnsi="Arial Nova Light" w:cs="Microsoft GothicNeo Light"/>
          <w:color w:val="auto"/>
        </w:rPr>
        <w:t>Operating System</w:t>
      </w:r>
      <w:r w:rsidR="00BA61A0" w:rsidRPr="00D108A0">
        <w:rPr>
          <w:rFonts w:ascii="Arial Nova Light" w:eastAsia="Gulim" w:hAnsi="Arial Nova Light" w:cs="Microsoft GothicNeo Light"/>
          <w:color w:val="auto"/>
        </w:rPr>
        <w:t>s, Machine Learning and Cryptography</w:t>
      </w:r>
    </w:p>
    <w:p w14:paraId="0A5E1564" w14:textId="08EA8013" w:rsidR="003C0F44" w:rsidRPr="003C0F44" w:rsidRDefault="003C0F44" w:rsidP="003C0F44">
      <w:pPr>
        <w:pStyle w:val="ListBullet"/>
        <w:snapToGrid w:val="0"/>
        <w:spacing w:after="0" w:line="240" w:lineRule="auto"/>
        <w:rPr>
          <w:rFonts w:ascii="Arial Nova Light" w:eastAsia="Gulim" w:hAnsi="Arial Nova Light" w:cs="Microsoft GothicNeo Light"/>
          <w:color w:val="auto"/>
        </w:rPr>
      </w:pPr>
      <w:r>
        <w:rPr>
          <w:rFonts w:ascii="Arial Nova Light" w:eastAsia="Gulim" w:hAnsi="Arial Nova Light" w:cs="Microsoft GothicNeo Light"/>
          <w:color w:val="auto"/>
        </w:rPr>
        <w:t xml:space="preserve">Currently developing a blockchain-based package tracking system using Hyperledger Fabric, a Ktor backend server written in Kotlin, a </w:t>
      </w:r>
      <w:r w:rsidR="001223F0">
        <w:rPr>
          <w:rFonts w:ascii="Arial Nova Light" w:eastAsia="Gulim" w:hAnsi="Arial Nova Light" w:cs="Microsoft GothicNeo Light"/>
          <w:color w:val="auto"/>
        </w:rPr>
        <w:t>user dashboard built in React</w:t>
      </w:r>
      <w:r>
        <w:rPr>
          <w:rFonts w:ascii="Arial Nova Light" w:eastAsia="Gulim" w:hAnsi="Arial Nova Light" w:cs="Microsoft GothicNeo Light"/>
          <w:color w:val="auto"/>
        </w:rPr>
        <w:t xml:space="preserve">, and an </w:t>
      </w:r>
      <w:r w:rsidR="001223F0">
        <w:rPr>
          <w:rFonts w:ascii="Arial Nova Light" w:eastAsia="Gulim" w:hAnsi="Arial Nova Light" w:cs="Microsoft GothicNeo Light"/>
          <w:color w:val="auto"/>
        </w:rPr>
        <w:t xml:space="preserve">iOS </w:t>
      </w:r>
      <w:r>
        <w:rPr>
          <w:rFonts w:ascii="Arial Nova Light" w:eastAsia="Gulim" w:hAnsi="Arial Nova Light" w:cs="Microsoft GothicNeo Light"/>
          <w:color w:val="auto"/>
        </w:rPr>
        <w:t>NFC scanning mobile app built with Swift</w:t>
      </w:r>
    </w:p>
    <w:p w14:paraId="6316B51B" w14:textId="5AA87EB1" w:rsidR="00445342" w:rsidRDefault="00FB442F" w:rsidP="00FB442F">
      <w:pPr>
        <w:pStyle w:val="Heading1"/>
        <w:snapToGrid w:val="0"/>
        <w:spacing w:before="0" w:after="0"/>
        <w:contextualSpacing w:val="0"/>
        <w:rPr>
          <w:rFonts w:ascii="Arial Nova Light" w:eastAsia="Gulim" w:hAnsi="Arial Nova Light" w:cs="Microsoft GothicNeo Light"/>
          <w:color w:val="auto"/>
        </w:rPr>
      </w:pPr>
      <w:r w:rsidRPr="0010417B">
        <w:rPr>
          <w:rFonts w:ascii="Arial Nova Light" w:eastAsia="Gulim" w:hAnsi="Arial Nova Light" w:cs="Microsoft GothicNeo Light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43E612A" wp14:editId="33246F7B">
                <wp:simplePos x="0" y="0"/>
                <wp:positionH relativeFrom="margin">
                  <wp:posOffset>5158580</wp:posOffset>
                </wp:positionH>
                <wp:positionV relativeFrom="paragraph">
                  <wp:posOffset>-1270</wp:posOffset>
                </wp:positionV>
                <wp:extent cx="1800225" cy="448310"/>
                <wp:effectExtent l="0" t="0" r="9525" b="889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EE862" w14:textId="0F57F4BB" w:rsidR="00162121" w:rsidRPr="00143FA3" w:rsidRDefault="00162121" w:rsidP="00162121">
                            <w:pPr>
                              <w:spacing w:after="0"/>
                              <w:jc w:val="right"/>
                              <w:rPr>
                                <w:rFonts w:ascii="Arial Nova Light" w:hAnsi="Arial Nova Light"/>
                                <w:color w:val="1C525B" w:themeColor="accent1" w:themeShade="80"/>
                                <w:sz w:val="24"/>
                                <w:szCs w:val="24"/>
                              </w:rPr>
                            </w:pPr>
                            <w:r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Vancouver</w:t>
                            </w:r>
                            <w:r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BC</w:t>
                            </w:r>
                          </w:p>
                          <w:p w14:paraId="2285AA68" w14:textId="37219A34" w:rsidR="00162121" w:rsidRPr="00143FA3" w:rsidRDefault="00162121" w:rsidP="00162121">
                            <w:pPr>
                              <w:spacing w:after="0"/>
                              <w:jc w:val="right"/>
                              <w:rPr>
                                <w:rFonts w:ascii="Arial Nova Light" w:hAnsi="Arial Nova Light"/>
                                <w:color w:val="1C525B" w:themeColor="accent1" w:themeShade="80"/>
                                <w:sz w:val="24"/>
                                <w:szCs w:val="24"/>
                              </w:rPr>
                            </w:pPr>
                            <w:r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May 202</w:t>
                            </w:r>
                            <w:r w:rsidR="00BA61A0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2</w:t>
                            </w:r>
                            <w:r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 xml:space="preserve"> – Aug 202</w:t>
                            </w:r>
                            <w:r w:rsidR="00BA61A0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E612A" id="_x0000_s1027" type="#_x0000_t202" style="position:absolute;margin-left:406.2pt;margin-top:-.1pt;width:141.75pt;height:35.3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" stroked="f">
                <v:textbox>
                  <w:txbxContent>
                    <w:p w14:paraId="20DEE862" w14:textId="0F57F4BB" w:rsidR="00162121" w:rsidRPr="00143FA3" w:rsidRDefault="00162121" w:rsidP="00162121">
                      <w:pPr>
                        <w:spacing w:after="0"/>
                        <w:jc w:val="right"/>
                        <w:rPr>
                          <w:rFonts w:ascii="Arial Nova Light" w:hAnsi="Arial Nova Light"/>
                          <w:color w:val="1C525B" w:themeColor="accent1" w:themeShade="80"/>
                          <w:sz w:val="24"/>
                          <w:szCs w:val="24"/>
                        </w:rPr>
                      </w:pPr>
                      <w:r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Vancouver</w:t>
                      </w:r>
                      <w:r w:rsidRPr="00143FA3">
                        <w:rPr>
                          <w:rFonts w:ascii="Arial Nova Light" w:hAnsi="Arial Nova Light"/>
                          <w:color w:val="1C525B" w:themeColor="accent1" w:themeShade="80"/>
                          <w:sz w:val="24"/>
                          <w:szCs w:val="24"/>
                        </w:rPr>
                        <w:t xml:space="preserve">, </w:t>
                      </w:r>
                      <w:r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BC</w:t>
                      </w:r>
                    </w:p>
                    <w:p w14:paraId="2285AA68" w14:textId="37219A34" w:rsidR="00162121" w:rsidRPr="00143FA3" w:rsidRDefault="00162121" w:rsidP="00162121">
                      <w:pPr>
                        <w:spacing w:after="0"/>
                        <w:jc w:val="right"/>
                        <w:rPr>
                          <w:rFonts w:ascii="Arial Nova Light" w:hAnsi="Arial Nova Light"/>
                          <w:color w:val="1C525B" w:themeColor="accent1" w:themeShade="80"/>
                          <w:sz w:val="24"/>
                          <w:szCs w:val="24"/>
                        </w:rPr>
                      </w:pPr>
                      <w:r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May 202</w:t>
                      </w:r>
                      <w:r w:rsidR="00BA61A0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2</w:t>
                      </w:r>
                      <w:r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 xml:space="preserve"> – Aug 202</w:t>
                      </w:r>
                      <w:r w:rsidR="00BA61A0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45E0" w:rsidRPr="0010417B">
        <w:rPr>
          <w:rFonts w:ascii="Arial Nova Light" w:eastAsia="Gulim" w:hAnsi="Arial Nova Light" w:cs="Microsoft GothicNeo Light"/>
          <w:color w:val="auto"/>
        </w:rPr>
        <w:t>Wor</w:t>
      </w:r>
      <w:r w:rsidR="007E4C21" w:rsidRPr="0010417B">
        <w:rPr>
          <w:rFonts w:ascii="Arial Nova Light" w:eastAsia="Gulim" w:hAnsi="Arial Nova Light" w:cs="Microsoft GothicNeo Light"/>
          <w:color w:val="auto"/>
        </w:rPr>
        <w:t>k Experience</w:t>
      </w:r>
    </w:p>
    <w:p w14:paraId="0DC50011" w14:textId="59855C5E" w:rsidR="00441025" w:rsidRPr="00441025" w:rsidRDefault="00F04A7F" w:rsidP="00FB442F">
      <w:pPr>
        <w:pStyle w:val="Heading2"/>
        <w:snapToGrid w:val="0"/>
        <w:spacing w:before="0" w:after="0"/>
        <w:contextualSpacing w:val="0"/>
        <w:rPr>
          <w:rFonts w:ascii="Arial Nova Light" w:eastAsia="Gulim" w:hAnsi="Arial Nova Light" w:cs="Microsoft GothicNeo Light"/>
          <w:caps w:val="0"/>
          <w:color w:val="auto"/>
        </w:rPr>
      </w:pPr>
      <w:r w:rsidRPr="0010417B">
        <w:rPr>
          <w:rFonts w:ascii="Arial Nova Light" w:eastAsia="Gulim" w:hAnsi="Arial Nova Light" w:cs="Microsoft GothicNeo Light"/>
          <w:caps w:val="0"/>
          <w:color w:val="auto"/>
        </w:rPr>
        <w:t>Software Engineering Intern | Rival Technologies</w:t>
      </w:r>
      <w:r w:rsidR="009B3DE9">
        <w:rPr>
          <w:rFonts w:ascii="Arial Nova Light" w:eastAsia="Gulim" w:hAnsi="Arial Nova Light" w:cs="Microsoft GothicNeo Light"/>
          <w:caps w:val="0"/>
          <w:color w:val="auto"/>
        </w:rPr>
        <w:tab/>
      </w:r>
      <w:r w:rsidR="009B3DE9">
        <w:rPr>
          <w:rFonts w:ascii="Arial Nova Light" w:eastAsia="Gulim" w:hAnsi="Arial Nova Light" w:cs="Microsoft GothicNeo Light"/>
          <w:caps w:val="0"/>
          <w:color w:val="auto"/>
        </w:rPr>
        <w:tab/>
      </w:r>
    </w:p>
    <w:p w14:paraId="62251FA0" w14:textId="289E1D0C" w:rsidR="00947667" w:rsidRDefault="001223F0" w:rsidP="007A7833">
      <w:pPr>
        <w:pStyle w:val="ListBullet"/>
        <w:snapToGrid w:val="0"/>
        <w:spacing w:after="0" w:line="240" w:lineRule="auto"/>
        <w:contextualSpacing w:val="0"/>
        <w:rPr>
          <w:rFonts w:ascii="Arial Nova Light" w:eastAsia="Gulim" w:hAnsi="Arial Nova Light" w:cs="Microsoft GothicNeo Light"/>
          <w:color w:val="auto"/>
        </w:rPr>
      </w:pPr>
      <w:r>
        <w:rPr>
          <w:rFonts w:ascii="Arial Nova Light" w:eastAsia="Gulim" w:hAnsi="Arial Nova Light" w:cs="Microsoft GothicNeo Light"/>
          <w:color w:val="auto"/>
        </w:rPr>
        <w:t xml:space="preserve">On the backend team, </w:t>
      </w:r>
      <w:r w:rsidR="00947667">
        <w:rPr>
          <w:rFonts w:ascii="Arial Nova Light" w:eastAsia="Gulim" w:hAnsi="Arial Nova Light" w:cs="Microsoft GothicNeo Light"/>
          <w:color w:val="auto"/>
        </w:rPr>
        <w:t>d</w:t>
      </w:r>
      <w:r w:rsidR="00947667" w:rsidRPr="0010417B">
        <w:rPr>
          <w:rFonts w:ascii="Arial Nova Light" w:eastAsia="Gulim" w:hAnsi="Arial Nova Light" w:cs="Microsoft GothicNeo Light"/>
          <w:color w:val="auto"/>
        </w:rPr>
        <w:t>evel</w:t>
      </w:r>
      <w:r w:rsidR="00947667">
        <w:rPr>
          <w:rFonts w:ascii="Arial Nova Light" w:eastAsia="Gulim" w:hAnsi="Arial Nova Light" w:cs="Microsoft GothicNeo Light"/>
          <w:color w:val="auto"/>
        </w:rPr>
        <w:t>op</w:t>
      </w:r>
      <w:r>
        <w:rPr>
          <w:rFonts w:ascii="Arial Nova Light" w:eastAsia="Gulim" w:hAnsi="Arial Nova Light" w:cs="Microsoft GothicNeo Light"/>
          <w:color w:val="auto"/>
        </w:rPr>
        <w:t>ed</w:t>
      </w:r>
      <w:r w:rsidR="00947667">
        <w:rPr>
          <w:rFonts w:ascii="Arial Nova Light" w:eastAsia="Gulim" w:hAnsi="Arial Nova Light" w:cs="Microsoft GothicNeo Light"/>
          <w:color w:val="auto"/>
        </w:rPr>
        <w:t xml:space="preserve"> </w:t>
      </w:r>
      <w:r w:rsidR="00947667" w:rsidRPr="0010417B">
        <w:rPr>
          <w:rFonts w:ascii="Arial Nova Light" w:eastAsia="Gulim" w:hAnsi="Arial Nova Light" w:cs="Microsoft GothicNeo Light"/>
          <w:color w:val="auto"/>
        </w:rPr>
        <w:t>code</w:t>
      </w:r>
      <w:r w:rsidR="006C1CC0">
        <w:rPr>
          <w:rFonts w:ascii="Arial Nova Light" w:eastAsia="Gulim" w:hAnsi="Arial Nova Light" w:cs="Microsoft GothicNeo Light"/>
          <w:color w:val="auto"/>
        </w:rPr>
        <w:t xml:space="preserve"> for</w:t>
      </w:r>
      <w:r w:rsidR="00947667">
        <w:rPr>
          <w:rFonts w:ascii="Arial Nova Light" w:eastAsia="Gulim" w:hAnsi="Arial Nova Light" w:cs="Microsoft GothicNeo Light"/>
          <w:color w:val="auto"/>
        </w:rPr>
        <w:t xml:space="preserve"> </w:t>
      </w:r>
      <w:r w:rsidR="006C1CC0">
        <w:rPr>
          <w:rFonts w:ascii="Arial Nova Light" w:eastAsia="Gulim" w:hAnsi="Arial Nova Light" w:cs="Microsoft GothicNeo Light"/>
          <w:color w:val="auto"/>
        </w:rPr>
        <w:t xml:space="preserve">Express-based </w:t>
      </w:r>
      <w:r w:rsidR="00947667">
        <w:rPr>
          <w:rFonts w:ascii="Arial Nova Light" w:eastAsia="Gulim" w:hAnsi="Arial Nova Light" w:cs="Microsoft GothicNeo Light"/>
          <w:color w:val="auto"/>
        </w:rPr>
        <w:t xml:space="preserve">microservices </w:t>
      </w:r>
      <w:r>
        <w:rPr>
          <w:rFonts w:ascii="Arial Nova Light" w:eastAsia="Gulim" w:hAnsi="Arial Nova Light" w:cs="Microsoft GothicNeo Light"/>
          <w:color w:val="auto"/>
        </w:rPr>
        <w:t>using JavaScript/TypeScript</w:t>
      </w:r>
    </w:p>
    <w:p w14:paraId="6F9ED7ED" w14:textId="0E576B2B" w:rsidR="00441025" w:rsidRDefault="00441025" w:rsidP="007A7833">
      <w:pPr>
        <w:pStyle w:val="ListBullet"/>
        <w:snapToGrid w:val="0"/>
        <w:spacing w:after="0" w:line="240" w:lineRule="auto"/>
        <w:contextualSpacing w:val="0"/>
        <w:rPr>
          <w:rFonts w:ascii="Arial Nova Light" w:eastAsia="Gulim" w:hAnsi="Arial Nova Light" w:cs="Microsoft GothicNeo Light"/>
          <w:color w:val="auto"/>
        </w:rPr>
      </w:pPr>
      <w:r>
        <w:rPr>
          <w:rFonts w:ascii="Arial Nova Light" w:eastAsia="Gulim" w:hAnsi="Arial Nova Light" w:cs="Microsoft GothicNeo Light"/>
          <w:color w:val="auto"/>
        </w:rPr>
        <w:t>Lead</w:t>
      </w:r>
      <w:r w:rsidRPr="00441025">
        <w:rPr>
          <w:rFonts w:ascii="Arial Nova Light" w:eastAsia="Gulim" w:hAnsi="Arial Nova Light" w:cs="Microsoft GothicNeo Light"/>
          <w:color w:val="auto"/>
        </w:rPr>
        <w:t xml:space="preserve"> integration of Facebook Messenger</w:t>
      </w:r>
      <w:r w:rsidR="00482AE2">
        <w:rPr>
          <w:rFonts w:ascii="Arial Nova Light" w:eastAsia="Gulim" w:hAnsi="Arial Nova Light" w:cs="Microsoft GothicNeo Light"/>
          <w:color w:val="auto"/>
        </w:rPr>
        <w:t xml:space="preserve"> into</w:t>
      </w:r>
      <w:r w:rsidRPr="00441025">
        <w:rPr>
          <w:rFonts w:ascii="Arial Nova Light" w:eastAsia="Gulim" w:hAnsi="Arial Nova Light" w:cs="Microsoft GothicNeo Light"/>
          <w:color w:val="auto"/>
        </w:rPr>
        <w:t xml:space="preserve"> Rival's market research platform</w:t>
      </w:r>
      <w:r w:rsidR="007A7833">
        <w:rPr>
          <w:rFonts w:ascii="Arial Nova Light" w:eastAsia="Gulim" w:hAnsi="Arial Nova Light" w:cs="Microsoft GothicNeo Light"/>
          <w:color w:val="auto"/>
        </w:rPr>
        <w:t xml:space="preserve"> by u</w:t>
      </w:r>
      <w:r w:rsidR="00482AE2" w:rsidRPr="007A7833">
        <w:rPr>
          <w:rFonts w:ascii="Arial Nova Light" w:eastAsia="Gulim" w:hAnsi="Arial Nova Light" w:cs="Microsoft GothicNeo Light"/>
          <w:color w:val="auto"/>
        </w:rPr>
        <w:t>tiliz</w:t>
      </w:r>
      <w:r w:rsidR="007A7833">
        <w:rPr>
          <w:rFonts w:ascii="Arial Nova Light" w:eastAsia="Gulim" w:hAnsi="Arial Nova Light" w:cs="Microsoft GothicNeo Light"/>
          <w:color w:val="auto"/>
        </w:rPr>
        <w:t>ing</w:t>
      </w:r>
      <w:r w:rsidRPr="007A7833">
        <w:rPr>
          <w:rFonts w:ascii="Arial Nova Light" w:eastAsia="Gulim" w:hAnsi="Arial Nova Light" w:cs="Microsoft GothicNeo Light"/>
          <w:color w:val="auto"/>
        </w:rPr>
        <w:t xml:space="preserve"> Facebook</w:t>
      </w:r>
      <w:r w:rsidR="007A7833">
        <w:rPr>
          <w:rFonts w:ascii="Arial Nova Light" w:eastAsia="Gulim" w:hAnsi="Arial Nova Light" w:cs="Microsoft GothicNeo Light"/>
          <w:color w:val="auto"/>
        </w:rPr>
        <w:t>’s</w:t>
      </w:r>
      <w:r w:rsidRPr="007A7833">
        <w:rPr>
          <w:rFonts w:ascii="Arial Nova Light" w:eastAsia="Gulim" w:hAnsi="Arial Nova Light" w:cs="Microsoft GothicNeo Light"/>
          <w:color w:val="auto"/>
        </w:rPr>
        <w:t xml:space="preserve"> Graph API </w:t>
      </w:r>
      <w:r w:rsidR="00947667">
        <w:rPr>
          <w:rFonts w:ascii="Arial Nova Light" w:eastAsia="Gulim" w:hAnsi="Arial Nova Light" w:cs="Microsoft GothicNeo Light"/>
          <w:color w:val="auto"/>
        </w:rPr>
        <w:t xml:space="preserve">and </w:t>
      </w:r>
      <w:r w:rsidR="006C240E">
        <w:rPr>
          <w:rFonts w:ascii="Arial Nova Light" w:eastAsia="Gulim" w:hAnsi="Arial Nova Light" w:cs="Microsoft GothicNeo Light"/>
          <w:color w:val="auto"/>
        </w:rPr>
        <w:t xml:space="preserve">AWS lambdas and SQS for message routing </w:t>
      </w:r>
      <w:r w:rsidR="00D108A0">
        <w:rPr>
          <w:rFonts w:ascii="Arial Nova Light" w:eastAsia="Gulim" w:hAnsi="Arial Nova Light" w:cs="Microsoft GothicNeo Light"/>
          <w:color w:val="auto"/>
        </w:rPr>
        <w:t>and comm</w:t>
      </w:r>
      <w:r w:rsidR="00813191">
        <w:rPr>
          <w:rFonts w:ascii="Arial Nova Light" w:eastAsia="Gulim" w:hAnsi="Arial Nova Light" w:cs="Microsoft GothicNeo Light"/>
          <w:color w:val="auto"/>
        </w:rPr>
        <w:t>u</w:t>
      </w:r>
      <w:r w:rsidR="00D108A0">
        <w:rPr>
          <w:rFonts w:ascii="Arial Nova Light" w:eastAsia="Gulim" w:hAnsi="Arial Nova Light" w:cs="Microsoft GothicNeo Light"/>
          <w:color w:val="auto"/>
        </w:rPr>
        <w:t>n</w:t>
      </w:r>
      <w:r w:rsidR="00813191">
        <w:rPr>
          <w:rFonts w:ascii="Arial Nova Light" w:eastAsia="Gulim" w:hAnsi="Arial Nova Light" w:cs="Microsoft GothicNeo Light"/>
          <w:color w:val="auto"/>
        </w:rPr>
        <w:t>ic</w:t>
      </w:r>
      <w:r w:rsidR="00D108A0">
        <w:rPr>
          <w:rFonts w:ascii="Arial Nova Light" w:eastAsia="Gulim" w:hAnsi="Arial Nova Light" w:cs="Microsoft GothicNeo Light"/>
          <w:color w:val="auto"/>
        </w:rPr>
        <w:t xml:space="preserve">ation </w:t>
      </w:r>
      <w:r w:rsidR="006C240E">
        <w:rPr>
          <w:rFonts w:ascii="Arial Nova Light" w:eastAsia="Gulim" w:hAnsi="Arial Nova Light" w:cs="Microsoft GothicNeo Light"/>
          <w:color w:val="auto"/>
        </w:rPr>
        <w:t>between distributed services</w:t>
      </w:r>
    </w:p>
    <w:p w14:paraId="356C66A4" w14:textId="78F2F971" w:rsidR="001223F0" w:rsidRPr="007A7833" w:rsidRDefault="001223F0" w:rsidP="007A7833">
      <w:pPr>
        <w:pStyle w:val="ListBullet"/>
        <w:snapToGrid w:val="0"/>
        <w:spacing w:after="0" w:line="240" w:lineRule="auto"/>
        <w:contextualSpacing w:val="0"/>
        <w:rPr>
          <w:rFonts w:ascii="Arial Nova Light" w:eastAsia="Gulim" w:hAnsi="Arial Nova Light" w:cs="Microsoft GothicNeo Light"/>
          <w:color w:val="auto"/>
        </w:rPr>
      </w:pPr>
      <w:r w:rsidRPr="0010417B">
        <w:rPr>
          <w:rFonts w:ascii="Arial Nova Light" w:eastAsia="Gulim" w:hAnsi="Arial Nova Light" w:cs="Microsoft GothicNeo Light"/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20F4CDB4" wp14:editId="1D1138E7">
                <wp:simplePos x="0" y="0"/>
                <wp:positionH relativeFrom="margin">
                  <wp:posOffset>5160010</wp:posOffset>
                </wp:positionH>
                <wp:positionV relativeFrom="paragraph">
                  <wp:posOffset>134721</wp:posOffset>
                </wp:positionV>
                <wp:extent cx="1800225" cy="296334"/>
                <wp:effectExtent l="0" t="0" r="317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963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902D1" w14:textId="77777777" w:rsidR="00BA61A0" w:rsidRPr="00143FA3" w:rsidRDefault="00BA61A0" w:rsidP="00BA61A0">
                            <w:pPr>
                              <w:spacing w:after="0"/>
                              <w:jc w:val="right"/>
                              <w:rPr>
                                <w:rFonts w:ascii="Arial Nova Light" w:hAnsi="Arial Nova Light"/>
                                <w:color w:val="1C525B" w:themeColor="accent1" w:themeShade="80"/>
                                <w:sz w:val="24"/>
                                <w:szCs w:val="24"/>
                              </w:rPr>
                            </w:pPr>
                            <w:r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May 2021 – Aug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4CDB4" id="_x0000_s1028" type="#_x0000_t202" style="position:absolute;left:0;text-align:left;margin-left:406.3pt;margin-top:10.6pt;width:141.75pt;height:23.3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" stroked="f">
                <v:textbox>
                  <w:txbxContent>
                    <w:p w14:paraId="5A9902D1" w14:textId="77777777" w:rsidR="00BA61A0" w:rsidRPr="00143FA3" w:rsidRDefault="00BA61A0" w:rsidP="00BA61A0">
                      <w:pPr>
                        <w:spacing w:after="0"/>
                        <w:jc w:val="right"/>
                        <w:rPr>
                          <w:rFonts w:ascii="Arial Nova Light" w:hAnsi="Arial Nova Light"/>
                          <w:color w:val="1C525B" w:themeColor="accent1" w:themeShade="80"/>
                          <w:sz w:val="24"/>
                          <w:szCs w:val="24"/>
                        </w:rPr>
                      </w:pPr>
                      <w:r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May 2021 – Aug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ova Light" w:eastAsia="Gulim" w:hAnsi="Arial Nova Light" w:cs="Microsoft GothicNeo Light"/>
          <w:color w:val="auto"/>
        </w:rPr>
        <w:t xml:space="preserve">Additional technologies included AWS, </w:t>
      </w:r>
      <w:r w:rsidR="006C1CC0">
        <w:rPr>
          <w:rFonts w:ascii="Arial Nova Light" w:eastAsia="Gulim" w:hAnsi="Arial Nova Light" w:cs="Microsoft GothicNeo Light"/>
          <w:color w:val="auto"/>
        </w:rPr>
        <w:t xml:space="preserve">Docker, </w:t>
      </w:r>
      <w:r>
        <w:rPr>
          <w:rFonts w:ascii="Arial Nova Light" w:eastAsia="Gulim" w:hAnsi="Arial Nova Light" w:cs="Microsoft GothicNeo Light"/>
          <w:color w:val="auto"/>
        </w:rPr>
        <w:t>Twilio, GraphQL, DynamoDB and Postgres</w:t>
      </w:r>
    </w:p>
    <w:p w14:paraId="493396AA" w14:textId="7FE18317" w:rsidR="007E4C21" w:rsidRPr="0010417B" w:rsidRDefault="003C6119" w:rsidP="00FB442F">
      <w:pPr>
        <w:pStyle w:val="Heading2"/>
        <w:snapToGrid w:val="0"/>
        <w:spacing w:before="0" w:after="0"/>
        <w:contextualSpacing w:val="0"/>
        <w:rPr>
          <w:rFonts w:ascii="Arial Nova Light" w:eastAsia="Gulim" w:hAnsi="Arial Nova Light" w:cs="Microsoft GothicNeo Light"/>
          <w:caps w:val="0"/>
          <w:color w:val="auto"/>
        </w:rPr>
      </w:pPr>
      <w:r w:rsidRPr="0010417B">
        <w:rPr>
          <w:rFonts w:ascii="Arial Nova Light" w:eastAsia="Gulim" w:hAnsi="Arial Nova Light" w:cs="Microsoft GothicNeo Light"/>
          <w:caps w:val="0"/>
          <w:color w:val="auto"/>
        </w:rPr>
        <w:t xml:space="preserve">Software </w:t>
      </w:r>
      <w:r w:rsidR="00DD2C90" w:rsidRPr="0010417B">
        <w:rPr>
          <w:rFonts w:ascii="Arial Nova Light" w:eastAsia="Gulim" w:hAnsi="Arial Nova Light" w:cs="Microsoft GothicNeo Light"/>
          <w:caps w:val="0"/>
          <w:color w:val="auto"/>
        </w:rPr>
        <w:t xml:space="preserve">Engineering Intern </w:t>
      </w:r>
      <w:r w:rsidR="007E4C21" w:rsidRPr="0010417B">
        <w:rPr>
          <w:rFonts w:ascii="Arial Nova Light" w:eastAsia="Gulim" w:hAnsi="Arial Nova Light" w:cs="Microsoft GothicNeo Light"/>
          <w:caps w:val="0"/>
          <w:color w:val="auto"/>
        </w:rPr>
        <w:t>| </w:t>
      </w:r>
      <w:r w:rsidR="00DD2C90" w:rsidRPr="0010417B">
        <w:rPr>
          <w:rFonts w:ascii="Arial Nova Light" w:eastAsia="Gulim" w:hAnsi="Arial Nova Light" w:cs="Microsoft GothicNeo Light"/>
          <w:caps w:val="0"/>
          <w:color w:val="auto"/>
        </w:rPr>
        <w:t>Rival Technologies</w:t>
      </w:r>
    </w:p>
    <w:p w14:paraId="0473E4CF" w14:textId="67C575FE" w:rsidR="00441025" w:rsidRDefault="006C240E" w:rsidP="00441025">
      <w:pPr>
        <w:pStyle w:val="ListBullet"/>
        <w:snapToGrid w:val="0"/>
        <w:spacing w:after="0" w:line="240" w:lineRule="auto"/>
        <w:contextualSpacing w:val="0"/>
        <w:rPr>
          <w:rFonts w:ascii="Arial Nova Light" w:eastAsia="Gulim" w:hAnsi="Arial Nova Light" w:cs="Microsoft GothicNeo Light"/>
          <w:color w:val="auto"/>
        </w:rPr>
      </w:pPr>
      <w:r>
        <w:rPr>
          <w:rFonts w:ascii="Arial Nova Light" w:eastAsia="Gulim" w:hAnsi="Arial Nova Light" w:cs="Microsoft GothicNeo Light"/>
          <w:color w:val="auto"/>
        </w:rPr>
        <w:t>Wrote</w:t>
      </w:r>
      <w:r w:rsidR="00482AE2">
        <w:rPr>
          <w:rFonts w:ascii="Arial Nova Light" w:eastAsia="Gulim" w:hAnsi="Arial Nova Light" w:cs="Microsoft GothicNeo Light"/>
          <w:color w:val="auto"/>
        </w:rPr>
        <w:t xml:space="preserve"> production</w:t>
      </w:r>
      <w:r w:rsidR="00947667">
        <w:rPr>
          <w:rFonts w:ascii="Arial Nova Light" w:eastAsia="Gulim" w:hAnsi="Arial Nova Light" w:cs="Microsoft GothicNeo Light"/>
          <w:color w:val="auto"/>
        </w:rPr>
        <w:t xml:space="preserve"> code</w:t>
      </w:r>
      <w:r w:rsidR="00A00359">
        <w:rPr>
          <w:rFonts w:ascii="Arial Nova Light" w:eastAsia="Gulim" w:hAnsi="Arial Nova Light" w:cs="Microsoft GothicNeo Light"/>
          <w:color w:val="auto"/>
        </w:rPr>
        <w:t xml:space="preserve"> </w:t>
      </w:r>
      <w:r w:rsidR="00947667">
        <w:rPr>
          <w:rFonts w:ascii="Arial Nova Light" w:eastAsia="Gulim" w:hAnsi="Arial Nova Light" w:cs="Microsoft GothicNeo Light"/>
          <w:color w:val="auto"/>
        </w:rPr>
        <w:t xml:space="preserve">for </w:t>
      </w:r>
      <w:r>
        <w:rPr>
          <w:rFonts w:ascii="Arial Nova Light" w:eastAsia="Gulim" w:hAnsi="Arial Nova Light" w:cs="Microsoft GothicNeo Light"/>
          <w:color w:val="auto"/>
        </w:rPr>
        <w:t>a user</w:t>
      </w:r>
      <w:r w:rsidR="00947667">
        <w:rPr>
          <w:rFonts w:ascii="Arial Nova Light" w:eastAsia="Gulim" w:hAnsi="Arial Nova Light" w:cs="Microsoft GothicNeo Light"/>
          <w:color w:val="auto"/>
        </w:rPr>
        <w:t xml:space="preserve"> management</w:t>
      </w:r>
      <w:r w:rsidR="002A40CA">
        <w:rPr>
          <w:rFonts w:ascii="Arial Nova Light" w:eastAsia="Gulim" w:hAnsi="Arial Nova Light" w:cs="Microsoft GothicNeo Light"/>
          <w:color w:val="auto"/>
        </w:rPr>
        <w:t xml:space="preserve"> </w:t>
      </w:r>
      <w:r>
        <w:rPr>
          <w:rFonts w:ascii="Arial Nova Light" w:eastAsia="Gulim" w:hAnsi="Arial Nova Light" w:cs="Microsoft GothicNeo Light"/>
          <w:color w:val="auto"/>
        </w:rPr>
        <w:t xml:space="preserve">service required for the </w:t>
      </w:r>
      <w:r w:rsidR="007A7833">
        <w:rPr>
          <w:rFonts w:ascii="Arial Nova Light" w:eastAsia="Gulim" w:hAnsi="Arial Nova Light" w:cs="Microsoft GothicNeo Light"/>
          <w:color w:val="auto"/>
        </w:rPr>
        <w:t xml:space="preserve">release </w:t>
      </w:r>
      <w:r w:rsidR="002A40CA">
        <w:rPr>
          <w:rFonts w:ascii="Arial Nova Light" w:eastAsia="Gulim" w:hAnsi="Arial Nova Light" w:cs="Microsoft GothicNeo Light"/>
          <w:color w:val="auto"/>
        </w:rPr>
        <w:t>of Rival’s</w:t>
      </w:r>
      <w:r w:rsidR="007A7833">
        <w:rPr>
          <w:rFonts w:ascii="Arial Nova Light" w:eastAsia="Gulim" w:hAnsi="Arial Nova Light" w:cs="Microsoft GothicNeo Light"/>
          <w:color w:val="auto"/>
        </w:rPr>
        <w:t xml:space="preserve"> </w:t>
      </w:r>
      <w:r>
        <w:rPr>
          <w:rFonts w:ascii="Arial Nova Light" w:eastAsia="Gulim" w:hAnsi="Arial Nova Light" w:cs="Microsoft GothicNeo Light"/>
          <w:color w:val="auto"/>
        </w:rPr>
        <w:t xml:space="preserve">REST </w:t>
      </w:r>
      <w:r w:rsidR="007A7833">
        <w:rPr>
          <w:rFonts w:ascii="Arial Nova Light" w:eastAsia="Gulim" w:hAnsi="Arial Nova Light" w:cs="Microsoft GothicNeo Light"/>
          <w:color w:val="auto"/>
        </w:rPr>
        <w:t>API</w:t>
      </w:r>
    </w:p>
    <w:p w14:paraId="7DAA09E4" w14:textId="0AAC59A3" w:rsidR="006C240E" w:rsidRPr="006C240E" w:rsidRDefault="006C240E" w:rsidP="006C240E">
      <w:pPr>
        <w:pStyle w:val="ListBullet"/>
        <w:snapToGrid w:val="0"/>
        <w:spacing w:after="0" w:line="240" w:lineRule="auto"/>
        <w:rPr>
          <w:rFonts w:ascii="Arial Nova Light" w:eastAsia="Gulim" w:hAnsi="Arial Nova Light" w:cs="Microsoft GothicNeo Light"/>
          <w:color w:val="auto"/>
        </w:rPr>
      </w:pPr>
      <w:r w:rsidRPr="0010417B">
        <w:rPr>
          <w:rFonts w:ascii="Arial Nova Light" w:eastAsia="Gulim" w:hAnsi="Arial Nova Light" w:cs="Microsoft GothicNeo Light"/>
          <w:color w:val="auto"/>
        </w:rPr>
        <w:t>Developed and automated</w:t>
      </w:r>
      <w:r>
        <w:rPr>
          <w:rFonts w:ascii="Arial Nova Light" w:eastAsia="Gulim" w:hAnsi="Arial Nova Light" w:cs="Microsoft GothicNeo Light"/>
          <w:color w:val="auto"/>
        </w:rPr>
        <w:t xml:space="preserve"> </w:t>
      </w:r>
      <w:r w:rsidR="009021F2">
        <w:rPr>
          <w:rFonts w:ascii="Arial Nova Light" w:eastAsia="Gulim" w:hAnsi="Arial Nova Light" w:cs="Microsoft GothicNeo Light"/>
          <w:color w:val="auto"/>
        </w:rPr>
        <w:t xml:space="preserve">a </w:t>
      </w:r>
      <w:r>
        <w:rPr>
          <w:rFonts w:ascii="Arial Nova Light" w:eastAsia="Gulim" w:hAnsi="Arial Nova Light" w:cs="Microsoft GothicNeo Light"/>
          <w:color w:val="auto"/>
        </w:rPr>
        <w:t xml:space="preserve">suite of </w:t>
      </w:r>
      <w:r w:rsidRPr="0010417B">
        <w:rPr>
          <w:rFonts w:ascii="Arial Nova Light" w:eastAsia="Gulim" w:hAnsi="Arial Nova Light" w:cs="Microsoft GothicNeo Light"/>
          <w:color w:val="auto"/>
        </w:rPr>
        <w:t xml:space="preserve">global and regional </w:t>
      </w:r>
      <w:r>
        <w:rPr>
          <w:rFonts w:ascii="Arial Nova Light" w:eastAsia="Gulim" w:hAnsi="Arial Nova Light" w:cs="Microsoft GothicNeo Light"/>
          <w:color w:val="auto"/>
        </w:rPr>
        <w:t>API</w:t>
      </w:r>
      <w:r w:rsidRPr="0010417B">
        <w:rPr>
          <w:rFonts w:ascii="Arial Nova Light" w:eastAsia="Gulim" w:hAnsi="Arial Nova Light" w:cs="Microsoft GothicNeo Light"/>
          <w:color w:val="auto"/>
        </w:rPr>
        <w:t xml:space="preserve"> tes</w:t>
      </w:r>
      <w:r>
        <w:rPr>
          <w:rFonts w:ascii="Arial Nova Light" w:eastAsia="Gulim" w:hAnsi="Arial Nova Light" w:cs="Microsoft GothicNeo Light"/>
          <w:color w:val="auto"/>
        </w:rPr>
        <w:t>ts</w:t>
      </w:r>
      <w:r w:rsidRPr="0010417B">
        <w:rPr>
          <w:rFonts w:ascii="Arial Nova Light" w:eastAsia="Gulim" w:hAnsi="Arial Nova Light" w:cs="Microsoft GothicNeo Light"/>
          <w:color w:val="auto"/>
        </w:rPr>
        <w:t xml:space="preserve"> in deployment pipelines </w:t>
      </w:r>
      <w:r>
        <w:rPr>
          <w:rFonts w:ascii="Arial Nova Light" w:eastAsia="Gulim" w:hAnsi="Arial Nova Light" w:cs="Microsoft GothicNeo Light"/>
          <w:color w:val="auto"/>
        </w:rPr>
        <w:t>with</w:t>
      </w:r>
      <w:r w:rsidRPr="0010417B">
        <w:rPr>
          <w:rFonts w:ascii="Arial Nova Light" w:eastAsia="Gulim" w:hAnsi="Arial Nova Light" w:cs="Microsoft GothicNeo Light"/>
          <w:color w:val="auto"/>
        </w:rPr>
        <w:t xml:space="preserve"> Docker</w:t>
      </w:r>
    </w:p>
    <w:p w14:paraId="1F56084F" w14:textId="2E5AF165" w:rsidR="00932B3F" w:rsidRPr="0010417B" w:rsidRDefault="00616EF0" w:rsidP="00C370E0">
      <w:pPr>
        <w:pStyle w:val="ListBullet"/>
        <w:snapToGrid w:val="0"/>
        <w:spacing w:after="0" w:line="240" w:lineRule="auto"/>
        <w:contextualSpacing w:val="0"/>
        <w:rPr>
          <w:rFonts w:ascii="Arial Nova Light" w:eastAsia="Gulim" w:hAnsi="Arial Nova Light" w:cs="Microsoft GothicNeo Light"/>
          <w:color w:val="auto"/>
        </w:rPr>
      </w:pPr>
      <w:r w:rsidRPr="0010417B">
        <w:rPr>
          <w:rFonts w:ascii="Arial Nova Light" w:eastAsia="Gulim" w:hAnsi="Arial Nova Light" w:cs="Microsoft GothicNeo Light"/>
          <w:color w:val="auto"/>
        </w:rPr>
        <w:t xml:space="preserve">Automated API documentation </w:t>
      </w:r>
      <w:r w:rsidR="006C240E">
        <w:rPr>
          <w:rFonts w:ascii="Arial Nova Light" w:eastAsia="Gulim" w:hAnsi="Arial Nova Light" w:cs="Microsoft GothicNeo Light"/>
          <w:color w:val="auto"/>
        </w:rPr>
        <w:t xml:space="preserve">generation and </w:t>
      </w:r>
      <w:r w:rsidRPr="0010417B">
        <w:rPr>
          <w:rFonts w:ascii="Arial Nova Light" w:eastAsia="Gulim" w:hAnsi="Arial Nova Light" w:cs="Microsoft GothicNeo Light"/>
          <w:color w:val="auto"/>
        </w:rPr>
        <w:t>deployment</w:t>
      </w:r>
      <w:r w:rsidR="006C240E">
        <w:rPr>
          <w:rFonts w:ascii="Arial Nova Light" w:eastAsia="Gulim" w:hAnsi="Arial Nova Light" w:cs="Microsoft GothicNeo Light"/>
          <w:color w:val="auto"/>
        </w:rPr>
        <w:t xml:space="preserve"> to AWS </w:t>
      </w:r>
      <w:r w:rsidR="006C240E" w:rsidRPr="0010417B">
        <w:rPr>
          <w:rFonts w:ascii="Arial Nova Light" w:eastAsia="Gulim" w:hAnsi="Arial Nova Light" w:cs="Microsoft GothicNeo Light"/>
          <w:color w:val="auto"/>
        </w:rPr>
        <w:t>S3 buckets</w:t>
      </w:r>
      <w:r w:rsidRPr="0010417B">
        <w:rPr>
          <w:rFonts w:ascii="Arial Nova Light" w:eastAsia="Gulim" w:hAnsi="Arial Nova Light" w:cs="Microsoft GothicNeo Light"/>
          <w:color w:val="auto"/>
        </w:rPr>
        <w:t xml:space="preserve"> </w:t>
      </w:r>
      <w:r w:rsidR="00A32B74" w:rsidRPr="0010417B">
        <w:rPr>
          <w:rFonts w:ascii="Arial Nova Light" w:eastAsia="Gulim" w:hAnsi="Arial Nova Light" w:cs="Microsoft GothicNeo Light"/>
          <w:color w:val="auto"/>
        </w:rPr>
        <w:t>in Bitbucket pipelines</w:t>
      </w:r>
    </w:p>
    <w:p w14:paraId="2C0B92ED" w14:textId="596322FD" w:rsidR="006270A9" w:rsidRDefault="00FB442F" w:rsidP="00FB442F">
      <w:pPr>
        <w:pStyle w:val="Heading1"/>
        <w:snapToGrid w:val="0"/>
        <w:spacing w:before="0" w:after="0"/>
        <w:contextualSpacing w:val="0"/>
        <w:rPr>
          <w:rFonts w:ascii="Arial Nova Light" w:eastAsia="Gulim" w:hAnsi="Arial Nova Light" w:cs="Microsoft GothicNeo Light"/>
          <w:color w:val="auto"/>
        </w:rPr>
      </w:pPr>
      <w:r w:rsidRPr="0010417B">
        <w:rPr>
          <w:rFonts w:ascii="Arial Nova Light" w:eastAsia="Gulim" w:hAnsi="Arial Nova Light" w:cs="Microsoft GothicNeo Light"/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3B3214AD" wp14:editId="62E4FC23">
                <wp:simplePos x="0" y="0"/>
                <wp:positionH relativeFrom="margin">
                  <wp:posOffset>5161250</wp:posOffset>
                </wp:positionH>
                <wp:positionV relativeFrom="paragraph">
                  <wp:posOffset>185420</wp:posOffset>
                </wp:positionV>
                <wp:extent cx="1800225" cy="2667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0F195" w14:textId="77777777" w:rsidR="00BA61A0" w:rsidRPr="00143FA3" w:rsidRDefault="00BA61A0" w:rsidP="00BA61A0">
                            <w:pPr>
                              <w:spacing w:after="0"/>
                              <w:jc w:val="right"/>
                              <w:rPr>
                                <w:rFonts w:ascii="Arial Nova Light" w:hAnsi="Arial Nova Light"/>
                                <w:color w:val="1C525B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May</w:t>
                            </w:r>
                            <w:r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 xml:space="preserve"> 202</w:t>
                            </w:r>
                            <w:r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1</w:t>
                            </w:r>
                            <w:r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 xml:space="preserve"> –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214AD" id="Text Box 4" o:spid="_x0000_s1029" type="#_x0000_t202" style="position:absolute;margin-left:406.4pt;margin-top:14.6pt;width:141.75pt;height:21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" filled="f" stroked="f">
                <v:textbox>
                  <w:txbxContent>
                    <w:p w14:paraId="3800F195" w14:textId="77777777" w:rsidR="00BA61A0" w:rsidRPr="00143FA3" w:rsidRDefault="00BA61A0" w:rsidP="00BA61A0">
                      <w:pPr>
                        <w:spacing w:after="0"/>
                        <w:jc w:val="right"/>
                        <w:rPr>
                          <w:rFonts w:ascii="Arial Nova Light" w:hAnsi="Arial Nova Light"/>
                          <w:color w:val="1C525B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May</w:t>
                      </w:r>
                      <w:r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 xml:space="preserve"> 202</w:t>
                      </w:r>
                      <w:r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1</w:t>
                      </w:r>
                      <w:r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 xml:space="preserve"> – 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13F" w:rsidRPr="0010417B">
        <w:rPr>
          <w:rFonts w:ascii="Arial Nova Light" w:eastAsia="Gulim" w:hAnsi="Arial Nova Light" w:cs="Microsoft GothicNeo Light"/>
          <w:color w:val="auto"/>
        </w:rPr>
        <w:t>Extra-Curriculars</w:t>
      </w:r>
    </w:p>
    <w:p w14:paraId="1740BBCC" w14:textId="3A9DF8EB" w:rsidR="00BA61A0" w:rsidRPr="0010417B" w:rsidRDefault="00BA61A0" w:rsidP="00FB442F">
      <w:pPr>
        <w:pStyle w:val="Heading2"/>
        <w:tabs>
          <w:tab w:val="left" w:pos="8090"/>
          <w:tab w:val="left" w:pos="9629"/>
          <w:tab w:val="right" w:pos="9936"/>
        </w:tabs>
        <w:snapToGrid w:val="0"/>
        <w:spacing w:before="0" w:after="0"/>
        <w:contextualSpacing w:val="0"/>
        <w:rPr>
          <w:rFonts w:ascii="Arial Nova Light" w:eastAsia="Gulim" w:hAnsi="Arial Nova Light" w:cs="Microsoft GothicNeo Light"/>
          <w:caps w:val="0"/>
          <w:color w:val="auto"/>
        </w:rPr>
      </w:pPr>
      <w:r>
        <w:rPr>
          <w:rFonts w:ascii="Arial Nova Light" w:eastAsia="Gulim" w:hAnsi="Arial Nova Light" w:cs="Microsoft GothicNeo Light"/>
          <w:caps w:val="0"/>
          <w:color w:val="auto"/>
        </w:rPr>
        <w:t xml:space="preserve">Senior </w:t>
      </w:r>
      <w:r w:rsidRPr="0010417B">
        <w:rPr>
          <w:rFonts w:ascii="Arial Nova Light" w:eastAsia="Gulim" w:hAnsi="Arial Nova Light" w:cs="Microsoft GothicNeo Light"/>
          <w:caps w:val="0"/>
          <w:color w:val="auto"/>
        </w:rPr>
        <w:t>Software Developer | </w:t>
      </w:r>
      <w:r w:rsidRPr="0098263F">
        <w:rPr>
          <w:rFonts w:ascii="Arial Nova Light" w:eastAsia="Gulim" w:hAnsi="Arial Nova Light" w:cs="Microsoft GothicNeo Light"/>
          <w:caps w:val="0"/>
          <w:color w:val="auto"/>
        </w:rPr>
        <w:t xml:space="preserve">Queen’s Technology </w:t>
      </w:r>
      <w:r>
        <w:rPr>
          <w:rFonts w:ascii="Arial Nova Light" w:eastAsia="Gulim" w:hAnsi="Arial Nova Light" w:cs="Microsoft GothicNeo Light"/>
          <w:caps w:val="0"/>
          <w:color w:val="auto"/>
        </w:rPr>
        <w:t>a</w:t>
      </w:r>
      <w:r w:rsidRPr="0098263F">
        <w:rPr>
          <w:rFonts w:ascii="Arial Nova Light" w:eastAsia="Gulim" w:hAnsi="Arial Nova Light" w:cs="Microsoft GothicNeo Light"/>
          <w:caps w:val="0"/>
          <w:color w:val="auto"/>
        </w:rPr>
        <w:t>nd Media Association</w:t>
      </w:r>
      <w:r>
        <w:rPr>
          <w:rFonts w:ascii="Arial Nova Light" w:eastAsia="Gulim" w:hAnsi="Arial Nova Light" w:cs="Microsoft GothicNeo Light"/>
          <w:caps w:val="0"/>
          <w:color w:val="auto"/>
        </w:rPr>
        <w:tab/>
      </w:r>
      <w:r>
        <w:rPr>
          <w:rFonts w:ascii="Arial Nova Light" w:eastAsia="Gulim" w:hAnsi="Arial Nova Light" w:cs="Microsoft GothicNeo Light"/>
          <w:caps w:val="0"/>
          <w:color w:val="auto"/>
        </w:rPr>
        <w:tab/>
      </w:r>
      <w:r>
        <w:rPr>
          <w:rFonts w:ascii="Arial Nova Light" w:eastAsia="Gulim" w:hAnsi="Arial Nova Light" w:cs="Microsoft GothicNeo Light"/>
          <w:caps w:val="0"/>
          <w:color w:val="auto"/>
        </w:rPr>
        <w:tab/>
      </w:r>
    </w:p>
    <w:p w14:paraId="29712C58" w14:textId="142C3A7F" w:rsidR="00BA61A0" w:rsidRPr="00914CDA" w:rsidRDefault="002A40CA" w:rsidP="00BA61A0">
      <w:pPr>
        <w:pStyle w:val="ListBullet"/>
        <w:snapToGrid w:val="0"/>
        <w:spacing w:after="0" w:line="240" w:lineRule="auto"/>
        <w:contextualSpacing w:val="0"/>
        <w:rPr>
          <w:rFonts w:ascii="Arial Nova Light" w:eastAsia="Gulim" w:hAnsi="Arial Nova Light" w:cs="Microsoft GothicNeo Light"/>
          <w:color w:val="auto"/>
        </w:rPr>
      </w:pPr>
      <w:r>
        <w:rPr>
          <w:rFonts w:ascii="Arial Nova Light" w:eastAsia="Gulim" w:hAnsi="Arial Nova Light" w:cs="Microsoft GothicNeo Light"/>
          <w:color w:val="auto"/>
        </w:rPr>
        <w:t>Currently m</w:t>
      </w:r>
      <w:r w:rsidR="00BA61A0" w:rsidRPr="00914CDA">
        <w:rPr>
          <w:rFonts w:ascii="Arial Nova Light" w:eastAsia="Gulim" w:hAnsi="Arial Nova Light" w:cs="Microsoft GothicNeo Light"/>
          <w:color w:val="auto"/>
        </w:rPr>
        <w:t>anag</w:t>
      </w:r>
      <w:r>
        <w:rPr>
          <w:rFonts w:ascii="Arial Nova Light" w:eastAsia="Gulim" w:hAnsi="Arial Nova Light" w:cs="Microsoft GothicNeo Light"/>
          <w:color w:val="auto"/>
        </w:rPr>
        <w:t>ing a</w:t>
      </w:r>
      <w:r w:rsidR="00BA61A0" w:rsidRPr="00914CDA">
        <w:rPr>
          <w:rFonts w:ascii="Arial Nova Light" w:eastAsia="Gulim" w:hAnsi="Arial Nova Light" w:cs="Microsoft GothicNeo Light"/>
          <w:color w:val="auto"/>
        </w:rPr>
        <w:t xml:space="preserve"> four</w:t>
      </w:r>
      <w:r w:rsidR="00BA61A0">
        <w:rPr>
          <w:rFonts w:ascii="Arial Nova Light" w:eastAsia="Gulim" w:hAnsi="Arial Nova Light" w:cs="Microsoft GothicNeo Light"/>
          <w:color w:val="auto"/>
        </w:rPr>
        <w:t>-person</w:t>
      </w:r>
      <w:r w:rsidR="00BA61A0" w:rsidRPr="00914CDA">
        <w:rPr>
          <w:rFonts w:ascii="Arial Nova Light" w:eastAsia="Gulim" w:hAnsi="Arial Nova Light" w:cs="Microsoft GothicNeo Light"/>
          <w:color w:val="auto"/>
        </w:rPr>
        <w:t xml:space="preserve"> full-stack </w:t>
      </w:r>
      <w:r w:rsidR="00BA61A0">
        <w:rPr>
          <w:rFonts w:ascii="Arial Nova Light" w:eastAsia="Gulim" w:hAnsi="Arial Nova Light" w:cs="Microsoft GothicNeo Light"/>
          <w:color w:val="auto"/>
        </w:rPr>
        <w:t xml:space="preserve">development </w:t>
      </w:r>
      <w:r w:rsidR="00F16FA2">
        <w:rPr>
          <w:rFonts w:ascii="Arial Nova Light" w:eastAsia="Gulim" w:hAnsi="Arial Nova Light" w:cs="Microsoft GothicNeo Light"/>
          <w:color w:val="auto"/>
        </w:rPr>
        <w:t xml:space="preserve">team </w:t>
      </w:r>
      <w:r>
        <w:rPr>
          <w:rFonts w:ascii="Arial Nova Light" w:eastAsia="Gulim" w:hAnsi="Arial Nova Light" w:cs="Microsoft GothicNeo Light"/>
          <w:color w:val="auto"/>
        </w:rPr>
        <w:t>working to bring a software prod</w:t>
      </w:r>
      <w:r w:rsidR="00F16FA2">
        <w:rPr>
          <w:rFonts w:ascii="Arial Nova Light" w:eastAsia="Gulim" w:hAnsi="Arial Nova Light" w:cs="Microsoft GothicNeo Light"/>
          <w:color w:val="auto"/>
        </w:rPr>
        <w:t>uct</w:t>
      </w:r>
      <w:r>
        <w:rPr>
          <w:rFonts w:ascii="Arial Nova Light" w:eastAsia="Gulim" w:hAnsi="Arial Nova Light" w:cs="Microsoft GothicNeo Light"/>
          <w:color w:val="auto"/>
        </w:rPr>
        <w:t xml:space="preserve"> to market</w:t>
      </w:r>
    </w:p>
    <w:p w14:paraId="61C0AEDB" w14:textId="0480B2F5" w:rsidR="00BA61A0" w:rsidRPr="00BA61A0" w:rsidRDefault="00115014" w:rsidP="00BA61A0">
      <w:pPr>
        <w:pStyle w:val="ListBullet"/>
        <w:snapToGrid w:val="0"/>
        <w:spacing w:after="0" w:line="240" w:lineRule="auto"/>
        <w:contextualSpacing w:val="0"/>
        <w:rPr>
          <w:rFonts w:ascii="Arial Nova Light" w:eastAsia="Gulim" w:hAnsi="Arial Nova Light" w:cs="Microsoft GothicNeo Light"/>
          <w:color w:val="auto"/>
        </w:rPr>
      </w:pPr>
      <w:r w:rsidRPr="0010417B">
        <w:rPr>
          <w:rFonts w:ascii="Arial Nova Light" w:eastAsia="Gulim" w:hAnsi="Arial Nova Light" w:cs="Microsoft GothicNeo Light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0FF2E66" wp14:editId="39B211C5">
                <wp:simplePos x="0" y="0"/>
                <wp:positionH relativeFrom="margin">
                  <wp:posOffset>5157470</wp:posOffset>
                </wp:positionH>
                <wp:positionV relativeFrom="paragraph">
                  <wp:posOffset>309109</wp:posOffset>
                </wp:positionV>
                <wp:extent cx="1800225" cy="26733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E2DDC" w14:textId="3CC13E10" w:rsidR="003C6119" w:rsidRPr="00143FA3" w:rsidRDefault="00BE6B17" w:rsidP="005530DA">
                            <w:pPr>
                              <w:spacing w:after="0"/>
                              <w:jc w:val="right"/>
                              <w:rPr>
                                <w:rFonts w:ascii="Arial Nova Light" w:hAnsi="Arial Nova Light"/>
                                <w:color w:val="1C525B" w:themeColor="accent1" w:themeShade="80"/>
                                <w:sz w:val="24"/>
                                <w:szCs w:val="24"/>
                              </w:rPr>
                            </w:pPr>
                            <w:r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 xml:space="preserve">Sep 2020 </w:t>
                            </w:r>
                            <w:r w:rsidR="003C6119"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 xml:space="preserve">– </w:t>
                            </w:r>
                            <w:r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F2E66" id="_x0000_s1030" type="#_x0000_t202" style="position:absolute;left:0;text-align:left;margin-left:406.1pt;margin-top:24.35pt;width:141.75pt;height:21.0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" filled="f" stroked="f">
                <v:textbox>
                  <w:txbxContent>
                    <w:p w14:paraId="193E2DDC" w14:textId="3CC13E10" w:rsidR="003C6119" w:rsidRPr="00143FA3" w:rsidRDefault="00BE6B17" w:rsidP="005530DA">
                      <w:pPr>
                        <w:spacing w:after="0"/>
                        <w:jc w:val="right"/>
                        <w:rPr>
                          <w:rFonts w:ascii="Arial Nova Light" w:hAnsi="Arial Nova Light"/>
                          <w:color w:val="1C525B" w:themeColor="accent1" w:themeShade="80"/>
                          <w:sz w:val="24"/>
                          <w:szCs w:val="24"/>
                        </w:rPr>
                      </w:pPr>
                      <w:r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 xml:space="preserve">Sep 2020 </w:t>
                      </w:r>
                      <w:r w:rsidR="003C6119"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 xml:space="preserve">– </w:t>
                      </w:r>
                      <w:r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4D3A">
        <w:rPr>
          <w:rFonts w:ascii="Arial Nova Light" w:eastAsia="Gulim" w:hAnsi="Arial Nova Light" w:cs="Microsoft GothicNeo Light"/>
          <w:color w:val="auto"/>
        </w:rPr>
        <w:t>P</w:t>
      </w:r>
      <w:r w:rsidR="003C0F44">
        <w:rPr>
          <w:rFonts w:ascii="Arial Nova Light" w:eastAsia="Gulim" w:hAnsi="Arial Nova Light" w:cs="Microsoft GothicNeo Light"/>
          <w:color w:val="auto"/>
        </w:rPr>
        <w:t>laced 1</w:t>
      </w:r>
      <w:r w:rsidR="00034D3A" w:rsidRPr="003C0F44">
        <w:rPr>
          <w:rFonts w:ascii="Arial Nova Light" w:eastAsia="Gulim" w:hAnsi="Arial Nova Light" w:cs="Microsoft GothicNeo Light"/>
          <w:color w:val="auto"/>
          <w:vertAlign w:val="superscript"/>
        </w:rPr>
        <w:t>st</w:t>
      </w:r>
      <w:r w:rsidR="00034D3A">
        <w:rPr>
          <w:rFonts w:ascii="Arial Nova Light" w:eastAsia="Gulim" w:hAnsi="Arial Nova Light" w:cs="Microsoft GothicNeo Light"/>
          <w:color w:val="auto"/>
        </w:rPr>
        <w:t xml:space="preserve"> in 3 of my 3</w:t>
      </w:r>
      <w:r>
        <w:rPr>
          <w:rFonts w:ascii="Arial Nova Light" w:eastAsia="Gulim" w:hAnsi="Arial Nova Light" w:cs="Microsoft GothicNeo Light"/>
          <w:color w:val="auto"/>
        </w:rPr>
        <w:t xml:space="preserve"> </w:t>
      </w:r>
      <w:r w:rsidR="00034D3A">
        <w:rPr>
          <w:rFonts w:ascii="Arial Nova Light" w:eastAsia="Gulim" w:hAnsi="Arial Nova Light" w:cs="Microsoft GothicNeo Light"/>
          <w:color w:val="auto"/>
        </w:rPr>
        <w:t xml:space="preserve">QTMA </w:t>
      </w:r>
      <w:r>
        <w:rPr>
          <w:rFonts w:ascii="Arial Nova Light" w:eastAsia="Gulim" w:hAnsi="Arial Nova Light" w:cs="Microsoft GothicNeo Light"/>
          <w:color w:val="auto"/>
        </w:rPr>
        <w:t>biannual pitch competitions</w:t>
      </w:r>
      <w:r w:rsidR="001223F0">
        <w:rPr>
          <w:rFonts w:ascii="Arial Nova Light" w:eastAsia="Gulim" w:hAnsi="Arial Nova Light" w:cs="Microsoft GothicNeo Light"/>
          <w:color w:val="auto"/>
        </w:rPr>
        <w:t>,</w:t>
      </w:r>
      <w:r>
        <w:rPr>
          <w:rFonts w:ascii="Arial Nova Light" w:eastAsia="Gulim" w:hAnsi="Arial Nova Light" w:cs="Microsoft GothicNeo Light"/>
          <w:color w:val="auto"/>
        </w:rPr>
        <w:t xml:space="preserve"> </w:t>
      </w:r>
      <w:r w:rsidR="001223F0">
        <w:rPr>
          <w:rFonts w:ascii="Arial Nova Light" w:eastAsia="Gulim" w:hAnsi="Arial Nova Light" w:cs="Microsoft GothicNeo Light"/>
          <w:color w:val="auto"/>
        </w:rPr>
        <w:t>with</w:t>
      </w:r>
      <w:r>
        <w:rPr>
          <w:rFonts w:ascii="Arial Nova Light" w:eastAsia="Gulim" w:hAnsi="Arial Nova Light" w:cs="Microsoft GothicNeo Light"/>
          <w:color w:val="auto"/>
        </w:rPr>
        <w:t xml:space="preserve"> products including a roommat</w:t>
      </w:r>
      <w:r w:rsidR="00177C8A">
        <w:rPr>
          <w:rFonts w:ascii="Arial Nova Light" w:eastAsia="Gulim" w:hAnsi="Arial Nova Light" w:cs="Microsoft GothicNeo Light"/>
          <w:color w:val="auto"/>
        </w:rPr>
        <w:t>e-</w:t>
      </w:r>
      <w:r>
        <w:rPr>
          <w:rFonts w:ascii="Arial Nova Light" w:eastAsia="Gulim" w:hAnsi="Arial Nova Light" w:cs="Microsoft GothicNeo Light"/>
          <w:color w:val="auto"/>
        </w:rPr>
        <w:t>searching</w:t>
      </w:r>
      <w:r w:rsidR="0032597D">
        <w:rPr>
          <w:rFonts w:ascii="Arial Nova Light" w:eastAsia="Gulim" w:hAnsi="Arial Nova Light" w:cs="Microsoft GothicNeo Light"/>
          <w:color w:val="auto"/>
        </w:rPr>
        <w:t xml:space="preserve"> </w:t>
      </w:r>
      <w:r>
        <w:rPr>
          <w:rFonts w:ascii="Arial Nova Light" w:eastAsia="Gulim" w:hAnsi="Arial Nova Light" w:cs="Microsoft GothicNeo Light"/>
          <w:color w:val="auto"/>
        </w:rPr>
        <w:t>application and a gift recommendation application</w:t>
      </w:r>
    </w:p>
    <w:p w14:paraId="4541FE18" w14:textId="5162CE5E" w:rsidR="003C6119" w:rsidRPr="0010417B" w:rsidRDefault="003C6119" w:rsidP="00FB442F">
      <w:pPr>
        <w:pStyle w:val="Heading2"/>
        <w:snapToGrid w:val="0"/>
        <w:spacing w:before="0" w:after="0"/>
        <w:contextualSpacing w:val="0"/>
        <w:rPr>
          <w:rFonts w:ascii="Arial Nova Light" w:eastAsia="Gulim" w:hAnsi="Arial Nova Light" w:cs="Microsoft GothicNeo Light"/>
          <w:caps w:val="0"/>
          <w:color w:val="auto"/>
        </w:rPr>
      </w:pPr>
      <w:r w:rsidRPr="0010417B">
        <w:rPr>
          <w:rFonts w:ascii="Arial Nova Light" w:eastAsia="Gulim" w:hAnsi="Arial Nova Light" w:cs="Microsoft GothicNeo Light"/>
          <w:caps w:val="0"/>
          <w:color w:val="auto"/>
        </w:rPr>
        <w:t>Project Manager | </w:t>
      </w:r>
      <w:r w:rsidR="0098263F" w:rsidRPr="00A00359">
        <w:rPr>
          <w:rFonts w:ascii="Arial Nova Light" w:eastAsia="Gulim" w:hAnsi="Arial Nova Light" w:cs="Microsoft GothicNeo Light"/>
          <w:caps w:val="0"/>
          <w:color w:val="auto"/>
        </w:rPr>
        <w:t>Queen’s University Algorithmic Network and Trading Team</w:t>
      </w:r>
    </w:p>
    <w:p w14:paraId="14739219" w14:textId="14A01696" w:rsidR="007A2DA3" w:rsidRDefault="007A2DA3" w:rsidP="00C370E0">
      <w:pPr>
        <w:pStyle w:val="ListBullet"/>
        <w:snapToGrid w:val="0"/>
        <w:spacing w:after="0" w:line="240" w:lineRule="auto"/>
        <w:contextualSpacing w:val="0"/>
        <w:rPr>
          <w:rFonts w:ascii="Arial Nova Light" w:eastAsia="Gulim" w:hAnsi="Arial Nova Light" w:cs="Microsoft GothicNeo Light"/>
          <w:color w:val="auto"/>
        </w:rPr>
      </w:pPr>
      <w:r>
        <w:rPr>
          <w:rFonts w:ascii="Arial Nova Light" w:eastAsia="Gulim" w:hAnsi="Arial Nova Light" w:cs="Microsoft GothicNeo Light"/>
          <w:color w:val="auto"/>
        </w:rPr>
        <w:t>Currently oversee</w:t>
      </w:r>
      <w:r w:rsidR="009021F2">
        <w:rPr>
          <w:rFonts w:ascii="Arial Nova Light" w:eastAsia="Gulim" w:hAnsi="Arial Nova Light" w:cs="Microsoft GothicNeo Light"/>
          <w:color w:val="auto"/>
        </w:rPr>
        <w:t>ing</w:t>
      </w:r>
      <w:r>
        <w:rPr>
          <w:rFonts w:ascii="Arial Nova Light" w:eastAsia="Gulim" w:hAnsi="Arial Nova Light" w:cs="Microsoft GothicNeo Light"/>
          <w:color w:val="auto"/>
        </w:rPr>
        <w:t xml:space="preserve"> </w:t>
      </w:r>
      <w:r w:rsidRPr="0010417B">
        <w:rPr>
          <w:rFonts w:ascii="Arial Nova Light" w:eastAsia="Gulim" w:hAnsi="Arial Nova Light" w:cs="Microsoft GothicNeo Light"/>
          <w:color w:val="auto"/>
        </w:rPr>
        <w:t>3 teams of general members pitching and developing trading algorithm strategies</w:t>
      </w:r>
    </w:p>
    <w:p w14:paraId="4E89D56F" w14:textId="61D4090D" w:rsidR="008405A4" w:rsidRPr="0010417B" w:rsidRDefault="00C543FD" w:rsidP="00C370E0">
      <w:pPr>
        <w:pStyle w:val="ListBullet"/>
        <w:snapToGrid w:val="0"/>
        <w:spacing w:after="0" w:line="240" w:lineRule="auto"/>
        <w:contextualSpacing w:val="0"/>
        <w:rPr>
          <w:rFonts w:ascii="Arial Nova Light" w:eastAsia="Gulim" w:hAnsi="Arial Nova Light" w:cs="Microsoft GothicNeo Light"/>
          <w:color w:val="auto"/>
        </w:rPr>
      </w:pPr>
      <w:r w:rsidRPr="0010417B">
        <w:rPr>
          <w:rFonts w:ascii="Arial Nova Light" w:eastAsia="Gulim" w:hAnsi="Arial Nova Light" w:cs="Microsoft GothicNeo Light"/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7BD0E3DE" wp14:editId="0BB384F1">
                <wp:simplePos x="0" y="0"/>
                <wp:positionH relativeFrom="margin">
                  <wp:posOffset>5158420</wp:posOffset>
                </wp:positionH>
                <wp:positionV relativeFrom="paragraph">
                  <wp:posOffset>334010</wp:posOffset>
                </wp:positionV>
                <wp:extent cx="1800225" cy="26733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E552C" w14:textId="1CF2C09D" w:rsidR="002B7078" w:rsidRPr="00143FA3" w:rsidRDefault="002B7078" w:rsidP="002B7078">
                            <w:pPr>
                              <w:spacing w:after="0"/>
                              <w:jc w:val="right"/>
                              <w:rPr>
                                <w:rFonts w:ascii="Arial Nova Light" w:hAnsi="Arial Nova Light"/>
                                <w:color w:val="1C525B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Oct</w:t>
                            </w:r>
                            <w:r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 xml:space="preserve"> 202</w:t>
                            </w:r>
                            <w:r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1</w:t>
                            </w:r>
                            <w:r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 xml:space="preserve"> –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0E3DE" id="Text Box 7" o:spid="_x0000_s1031" type="#_x0000_t202" style="position:absolute;left:0;text-align:left;margin-left:406.15pt;margin-top:26.3pt;width:141.75pt;height:21.0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" filled="f" stroked="f">
                <v:textbox>
                  <w:txbxContent>
                    <w:p w14:paraId="04FE552C" w14:textId="1CF2C09D" w:rsidR="002B7078" w:rsidRPr="00143FA3" w:rsidRDefault="002B7078" w:rsidP="002B7078">
                      <w:pPr>
                        <w:spacing w:after="0"/>
                        <w:jc w:val="right"/>
                        <w:rPr>
                          <w:rFonts w:ascii="Arial Nova Light" w:hAnsi="Arial Nova Light"/>
                          <w:color w:val="1C525B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Oct</w:t>
                      </w:r>
                      <w:r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 xml:space="preserve"> 202</w:t>
                      </w:r>
                      <w:r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1</w:t>
                      </w:r>
                      <w:r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 xml:space="preserve"> – 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4A7F" w:rsidRPr="0010417B">
        <w:rPr>
          <w:rFonts w:ascii="Arial Nova Light" w:eastAsia="Gulim" w:hAnsi="Arial Nova Light" w:cs="Microsoft GothicNeo Light"/>
          <w:color w:val="auto"/>
        </w:rPr>
        <w:t>Placed 1</w:t>
      </w:r>
      <w:r w:rsidR="00F04A7F" w:rsidRPr="0010417B">
        <w:rPr>
          <w:rFonts w:ascii="Arial Nova Light" w:eastAsia="Gulim" w:hAnsi="Arial Nova Light" w:cs="Microsoft GothicNeo Light"/>
          <w:color w:val="auto"/>
          <w:vertAlign w:val="superscript"/>
        </w:rPr>
        <w:t>st</w:t>
      </w:r>
      <w:r w:rsidR="00F04A7F" w:rsidRPr="0010417B">
        <w:rPr>
          <w:rFonts w:ascii="Arial Nova Light" w:eastAsia="Gulim" w:hAnsi="Arial Nova Light" w:cs="Microsoft GothicNeo Light"/>
          <w:color w:val="auto"/>
        </w:rPr>
        <w:t xml:space="preserve"> in Q</w:t>
      </w:r>
      <w:r w:rsidR="00F04A7F">
        <w:rPr>
          <w:rFonts w:ascii="Arial Nova Light" w:eastAsia="Gulim" w:hAnsi="Arial Nova Light" w:cs="Microsoft GothicNeo Light"/>
          <w:color w:val="auto"/>
        </w:rPr>
        <w:t>UANTT</w:t>
      </w:r>
      <w:r w:rsidR="00F04A7F" w:rsidRPr="0010417B">
        <w:rPr>
          <w:rFonts w:ascii="Arial Nova Light" w:eastAsia="Gulim" w:hAnsi="Arial Nova Light" w:cs="Microsoft GothicNeo Light"/>
          <w:color w:val="auto"/>
        </w:rPr>
        <w:t>’s</w:t>
      </w:r>
      <w:r w:rsidR="00F16FA2">
        <w:rPr>
          <w:rFonts w:ascii="Arial Nova Light" w:eastAsia="Gulim" w:hAnsi="Arial Nova Light" w:cs="Microsoft GothicNeo Light"/>
          <w:color w:val="auto"/>
        </w:rPr>
        <w:t xml:space="preserve"> </w:t>
      </w:r>
      <w:r w:rsidR="00F04A7F">
        <w:rPr>
          <w:rFonts w:ascii="Arial Nova Light" w:eastAsia="Gulim" w:hAnsi="Arial Nova Light" w:cs="Microsoft GothicNeo Light"/>
          <w:color w:val="auto"/>
        </w:rPr>
        <w:t>a</w:t>
      </w:r>
      <w:r w:rsidR="00F04A7F" w:rsidRPr="0010417B">
        <w:rPr>
          <w:rFonts w:ascii="Arial Nova Light" w:eastAsia="Gulim" w:hAnsi="Arial Nova Light" w:cs="Microsoft GothicNeo Light"/>
          <w:color w:val="auto"/>
        </w:rPr>
        <w:t xml:space="preserve">lgorithmic </w:t>
      </w:r>
      <w:r w:rsidR="00F04A7F">
        <w:rPr>
          <w:rFonts w:ascii="Arial Nova Light" w:eastAsia="Gulim" w:hAnsi="Arial Nova Light" w:cs="Microsoft GothicNeo Light"/>
          <w:color w:val="auto"/>
        </w:rPr>
        <w:t>t</w:t>
      </w:r>
      <w:r w:rsidR="00F04A7F" w:rsidRPr="0010417B">
        <w:rPr>
          <w:rFonts w:ascii="Arial Nova Light" w:eastAsia="Gulim" w:hAnsi="Arial Nova Light" w:cs="Microsoft GothicNeo Light"/>
          <w:color w:val="auto"/>
        </w:rPr>
        <w:t>rading competition by developing a</w:t>
      </w:r>
      <w:r w:rsidR="00F04A7F">
        <w:rPr>
          <w:rFonts w:ascii="Arial Nova Light" w:eastAsia="Gulim" w:hAnsi="Arial Nova Light" w:cs="Microsoft GothicNeo Light"/>
          <w:color w:val="auto"/>
        </w:rPr>
        <w:t>nd implementing an ARIMA</w:t>
      </w:r>
      <w:r w:rsidR="00F04A7F" w:rsidRPr="0010417B">
        <w:rPr>
          <w:rFonts w:ascii="Arial Nova Light" w:eastAsia="Gulim" w:hAnsi="Arial Nova Light" w:cs="Microsoft GothicNeo Light"/>
          <w:color w:val="auto"/>
        </w:rPr>
        <w:t xml:space="preserve"> time</w:t>
      </w:r>
      <w:r w:rsidR="003C3CBA">
        <w:rPr>
          <w:rFonts w:ascii="Arial Nova Light" w:eastAsia="Gulim" w:hAnsi="Arial Nova Light" w:cs="Microsoft GothicNeo Light"/>
          <w:color w:val="auto"/>
        </w:rPr>
        <w:t>-</w:t>
      </w:r>
      <w:r w:rsidR="00F04A7F" w:rsidRPr="0010417B">
        <w:rPr>
          <w:rFonts w:ascii="Arial Nova Light" w:eastAsia="Gulim" w:hAnsi="Arial Nova Light" w:cs="Microsoft GothicNeo Light"/>
          <w:color w:val="auto"/>
        </w:rPr>
        <w:t>series forecasting</w:t>
      </w:r>
      <w:r w:rsidR="00F04A7F">
        <w:rPr>
          <w:rFonts w:ascii="Arial Nova Light" w:eastAsia="Gulim" w:hAnsi="Arial Nova Light" w:cs="Microsoft GothicNeo Light"/>
          <w:color w:val="auto"/>
        </w:rPr>
        <w:t xml:space="preserve"> </w:t>
      </w:r>
      <w:r w:rsidR="00F04A7F" w:rsidRPr="0010417B">
        <w:rPr>
          <w:rFonts w:ascii="Arial Nova Light" w:eastAsia="Gulim" w:hAnsi="Arial Nova Light" w:cs="Microsoft GothicNeo Light"/>
          <w:color w:val="auto"/>
        </w:rPr>
        <w:t xml:space="preserve">and </w:t>
      </w:r>
      <w:r w:rsidR="00F04A7F">
        <w:rPr>
          <w:rFonts w:ascii="Arial Nova Light" w:eastAsia="Gulim" w:hAnsi="Arial Nova Light" w:cs="Microsoft GothicNeo Light"/>
          <w:color w:val="auto"/>
        </w:rPr>
        <w:t xml:space="preserve">NLP </w:t>
      </w:r>
      <w:r w:rsidR="00F04A7F" w:rsidRPr="0010417B">
        <w:rPr>
          <w:rFonts w:ascii="Arial Nova Light" w:eastAsia="Gulim" w:hAnsi="Arial Nova Light" w:cs="Microsoft GothicNeo Light"/>
          <w:color w:val="auto"/>
        </w:rPr>
        <w:t>sentiment analysis strategy</w:t>
      </w:r>
      <w:r w:rsidR="00F04A7F">
        <w:rPr>
          <w:rFonts w:ascii="Arial Nova Light" w:eastAsia="Gulim" w:hAnsi="Arial Nova Light" w:cs="Microsoft GothicNeo Light"/>
          <w:color w:val="auto"/>
        </w:rPr>
        <w:t xml:space="preserve"> </w:t>
      </w:r>
      <w:r w:rsidR="00F04A7F" w:rsidRPr="0010417B">
        <w:rPr>
          <w:rFonts w:ascii="Arial Nova Light" w:eastAsia="Gulim" w:hAnsi="Arial Nova Light" w:cs="Microsoft GothicNeo Light"/>
          <w:color w:val="auto"/>
        </w:rPr>
        <w:t>in Python</w:t>
      </w:r>
    </w:p>
    <w:p w14:paraId="2DC21633" w14:textId="610421E7" w:rsidR="00DE7228" w:rsidRDefault="00DE7228" w:rsidP="00DE7228">
      <w:pPr>
        <w:pStyle w:val="ListBullet"/>
        <w:numPr>
          <w:ilvl w:val="0"/>
          <w:numId w:val="0"/>
        </w:numPr>
        <w:snapToGrid w:val="0"/>
        <w:spacing w:after="0" w:line="240" w:lineRule="auto"/>
        <w:rPr>
          <w:rFonts w:ascii="Arial Nova Light" w:eastAsia="Gulim" w:hAnsi="Arial Nova Light" w:cs="Microsoft GothicNeo Light"/>
          <w:b/>
          <w:bCs/>
          <w:color w:val="auto"/>
          <w:sz w:val="24"/>
          <w:szCs w:val="24"/>
        </w:rPr>
      </w:pPr>
      <w:r>
        <w:rPr>
          <w:rFonts w:ascii="Arial Nova Light" w:eastAsia="Gulim" w:hAnsi="Arial Nova Light" w:cs="Microsoft GothicNeo Light"/>
          <w:b/>
          <w:bCs/>
          <w:color w:val="auto"/>
          <w:sz w:val="24"/>
          <w:szCs w:val="24"/>
        </w:rPr>
        <w:t>Control Systems Engineer</w:t>
      </w:r>
      <w:r w:rsidRPr="00DE7228">
        <w:rPr>
          <w:rFonts w:ascii="Arial Nova Light" w:eastAsia="Gulim" w:hAnsi="Arial Nova Light" w:cs="Microsoft GothicNeo Light"/>
          <w:b/>
          <w:bCs/>
          <w:color w:val="auto"/>
          <w:sz w:val="24"/>
          <w:szCs w:val="24"/>
        </w:rPr>
        <w:t xml:space="preserve"> | </w:t>
      </w:r>
      <w:r w:rsidR="0098263F" w:rsidRPr="00A00359">
        <w:rPr>
          <w:rFonts w:ascii="Arial Nova Light" w:eastAsia="Gulim" w:hAnsi="Arial Nova Light" w:cs="Microsoft GothicNeo Light"/>
          <w:b/>
          <w:bCs/>
          <w:color w:val="auto"/>
          <w:sz w:val="24"/>
          <w:szCs w:val="24"/>
        </w:rPr>
        <w:t>Queen’s Hyperloop Design Team</w:t>
      </w:r>
    </w:p>
    <w:p w14:paraId="58B0226B" w14:textId="2BC7A008" w:rsidR="00DE7228" w:rsidRPr="00DE7228" w:rsidRDefault="0098263F" w:rsidP="00DE7228">
      <w:pPr>
        <w:pStyle w:val="ListBullet"/>
        <w:snapToGrid w:val="0"/>
        <w:spacing w:after="0" w:line="240" w:lineRule="auto"/>
        <w:contextualSpacing w:val="0"/>
        <w:rPr>
          <w:rFonts w:ascii="Arial Nova Light" w:eastAsia="Gulim" w:hAnsi="Arial Nova Light" w:cs="Microsoft GothicNeo Light"/>
          <w:color w:val="auto"/>
        </w:rPr>
      </w:pPr>
      <w:r>
        <w:rPr>
          <w:rFonts w:ascii="Arial Nova Light" w:eastAsia="Gulim" w:hAnsi="Arial Nova Light" w:cs="Microsoft GothicNeo Light"/>
          <w:color w:val="auto"/>
        </w:rPr>
        <w:t xml:space="preserve">Currently developing </w:t>
      </w:r>
      <w:r w:rsidR="00444821">
        <w:rPr>
          <w:rFonts w:ascii="Arial Nova Light" w:eastAsia="Gulim" w:hAnsi="Arial Nova Light" w:cs="Microsoft GothicNeo Light"/>
          <w:color w:val="auto"/>
        </w:rPr>
        <w:t xml:space="preserve">a </w:t>
      </w:r>
      <w:r w:rsidR="00115014">
        <w:rPr>
          <w:rFonts w:ascii="Arial Nova Light" w:eastAsia="Gulim" w:hAnsi="Arial Nova Light" w:cs="Microsoft GothicNeo Light"/>
          <w:color w:val="auto"/>
        </w:rPr>
        <w:t xml:space="preserve">web-based </w:t>
      </w:r>
      <w:r w:rsidR="00444821">
        <w:rPr>
          <w:rFonts w:ascii="Arial Nova Light" w:eastAsia="Gulim" w:hAnsi="Arial Nova Light" w:cs="Microsoft GothicNeo Light"/>
          <w:color w:val="auto"/>
        </w:rPr>
        <w:t xml:space="preserve">GUI </w:t>
      </w:r>
      <w:r w:rsidR="00914CDA">
        <w:rPr>
          <w:rFonts w:ascii="Arial Nova Light" w:eastAsia="Gulim" w:hAnsi="Arial Nova Light" w:cs="Microsoft GothicNeo Light"/>
          <w:color w:val="auto"/>
        </w:rPr>
        <w:t xml:space="preserve">for </w:t>
      </w:r>
      <w:r w:rsidR="00A7274B">
        <w:rPr>
          <w:rFonts w:ascii="Arial Nova Light" w:eastAsia="Gulim" w:hAnsi="Arial Nova Light" w:cs="Microsoft GothicNeo Light"/>
          <w:color w:val="auto"/>
        </w:rPr>
        <w:t xml:space="preserve">real-time </w:t>
      </w:r>
      <w:r w:rsidR="00115014">
        <w:rPr>
          <w:rFonts w:ascii="Arial Nova Light" w:eastAsia="Gulim" w:hAnsi="Arial Nova Light" w:cs="Microsoft GothicNeo Light"/>
          <w:color w:val="auto"/>
        </w:rPr>
        <w:t>data communication and</w:t>
      </w:r>
      <w:r w:rsidR="00A7274B">
        <w:rPr>
          <w:rFonts w:ascii="Arial Nova Light" w:eastAsia="Gulim" w:hAnsi="Arial Nova Light" w:cs="Microsoft GothicNeo Light"/>
          <w:color w:val="auto"/>
        </w:rPr>
        <w:t xml:space="preserve"> visualization</w:t>
      </w:r>
      <w:r w:rsidR="00115014">
        <w:rPr>
          <w:rFonts w:ascii="Arial Nova Light" w:eastAsia="Gulim" w:hAnsi="Arial Nova Light" w:cs="Microsoft GothicNeo Light"/>
          <w:color w:val="auto"/>
        </w:rPr>
        <w:t>,</w:t>
      </w:r>
      <w:r w:rsidR="00844AAB">
        <w:rPr>
          <w:rFonts w:ascii="Arial Nova Light" w:eastAsia="Gulim" w:hAnsi="Arial Nova Light" w:cs="Microsoft GothicNeo Light"/>
          <w:color w:val="auto"/>
        </w:rPr>
        <w:t xml:space="preserve"> </w:t>
      </w:r>
      <w:r w:rsidR="00115014">
        <w:rPr>
          <w:rFonts w:ascii="Arial Nova Light" w:eastAsia="Gulim" w:hAnsi="Arial Nova Light" w:cs="Microsoft GothicNeo Light"/>
          <w:color w:val="auto"/>
        </w:rPr>
        <w:t xml:space="preserve">for data including voltage, </w:t>
      </w:r>
      <w:r w:rsidR="009021F2">
        <w:rPr>
          <w:rFonts w:ascii="Arial Nova Light" w:eastAsia="Gulim" w:hAnsi="Arial Nova Light" w:cs="Microsoft GothicNeo Light"/>
          <w:color w:val="auto"/>
        </w:rPr>
        <w:t>speed,</w:t>
      </w:r>
      <w:r w:rsidR="00115014">
        <w:rPr>
          <w:rFonts w:ascii="Arial Nova Light" w:eastAsia="Gulim" w:hAnsi="Arial Nova Light" w:cs="Microsoft GothicNeo Light"/>
          <w:color w:val="auto"/>
        </w:rPr>
        <w:t xml:space="preserve"> and temperature, sent </w:t>
      </w:r>
      <w:r w:rsidR="00844AAB">
        <w:rPr>
          <w:rFonts w:ascii="Arial Nova Light" w:eastAsia="Gulim" w:hAnsi="Arial Nova Light" w:cs="Microsoft GothicNeo Light"/>
          <w:color w:val="auto"/>
        </w:rPr>
        <w:t>over UDP</w:t>
      </w:r>
      <w:r w:rsidR="00A7274B">
        <w:rPr>
          <w:rFonts w:ascii="Arial Nova Light" w:eastAsia="Gulim" w:hAnsi="Arial Nova Light" w:cs="Microsoft GothicNeo Light"/>
          <w:color w:val="auto"/>
        </w:rPr>
        <w:t xml:space="preserve"> </w:t>
      </w:r>
      <w:r w:rsidR="00115014">
        <w:rPr>
          <w:rFonts w:ascii="Arial Nova Light" w:eastAsia="Gulim" w:hAnsi="Arial Nova Light" w:cs="Microsoft GothicNeo Light"/>
          <w:color w:val="auto"/>
        </w:rPr>
        <w:t>from</w:t>
      </w:r>
      <w:r w:rsidR="00444821">
        <w:rPr>
          <w:rFonts w:ascii="Arial Nova Light" w:eastAsia="Gulim" w:hAnsi="Arial Nova Light" w:cs="Microsoft GothicNeo Light"/>
          <w:color w:val="auto"/>
        </w:rPr>
        <w:t xml:space="preserve"> the Hyperloop pod</w:t>
      </w:r>
      <w:r w:rsidR="00A7274B">
        <w:rPr>
          <w:rFonts w:ascii="Arial Nova Light" w:eastAsia="Gulim" w:hAnsi="Arial Nova Light" w:cs="Microsoft GothicNeo Light"/>
          <w:color w:val="auto"/>
        </w:rPr>
        <w:t xml:space="preserve"> </w:t>
      </w:r>
      <w:r w:rsidR="00844AAB">
        <w:rPr>
          <w:rFonts w:ascii="Arial Nova Light" w:eastAsia="Gulim" w:hAnsi="Arial Nova Light" w:cs="Microsoft GothicNeo Light"/>
          <w:color w:val="auto"/>
        </w:rPr>
        <w:t>built</w:t>
      </w:r>
      <w:r w:rsidR="00A7274B">
        <w:rPr>
          <w:rFonts w:ascii="Arial Nova Light" w:eastAsia="Gulim" w:hAnsi="Arial Nova Light" w:cs="Microsoft GothicNeo Light"/>
          <w:color w:val="auto"/>
        </w:rPr>
        <w:t xml:space="preserve"> with </w:t>
      </w:r>
      <w:r>
        <w:rPr>
          <w:rFonts w:ascii="Arial Nova Light" w:eastAsia="Gulim" w:hAnsi="Arial Nova Light" w:cs="Microsoft GothicNeo Light"/>
          <w:color w:val="auto"/>
        </w:rPr>
        <w:t>Express and React</w:t>
      </w:r>
    </w:p>
    <w:p w14:paraId="21A7CC59" w14:textId="77777777" w:rsidR="00DC5177" w:rsidRDefault="00B03DEC" w:rsidP="00FB442F">
      <w:pPr>
        <w:pStyle w:val="Heading1"/>
        <w:snapToGrid w:val="0"/>
        <w:spacing w:before="0" w:after="0"/>
        <w:contextualSpacing w:val="0"/>
        <w:rPr>
          <w:rFonts w:ascii="Arial Nova Light" w:eastAsia="Gulim" w:hAnsi="Arial Nova Light" w:cs="Microsoft GothicNeo Light"/>
          <w:color w:val="auto"/>
        </w:rPr>
      </w:pPr>
      <w:r w:rsidRPr="0010417B">
        <w:rPr>
          <w:rFonts w:ascii="Arial Nova Light" w:eastAsia="Gulim" w:hAnsi="Arial Nova Light" w:cs="Microsoft GothicNeo Light"/>
          <w:color w:val="auto"/>
        </w:rPr>
        <w:t>Projects</w:t>
      </w:r>
    </w:p>
    <w:p w14:paraId="582ED25D" w14:textId="2C47FBCD" w:rsidR="00544B5B" w:rsidRPr="00DC5177" w:rsidRDefault="00C543FD" w:rsidP="00FB442F">
      <w:pPr>
        <w:pStyle w:val="Heading1"/>
        <w:snapToGrid w:val="0"/>
        <w:spacing w:before="0" w:after="0"/>
        <w:contextualSpacing w:val="0"/>
        <w:rPr>
          <w:rFonts w:ascii="Arial Nova Light" w:eastAsia="Gulim" w:hAnsi="Arial Nova Light" w:cs="Microsoft GothicNeo Light"/>
          <w:color w:val="auto"/>
        </w:rPr>
      </w:pPr>
      <w:r w:rsidRPr="0010417B">
        <w:rPr>
          <w:rFonts w:ascii="Arial Nova Light" w:eastAsia="Gulim" w:hAnsi="Arial Nova Light" w:cs="Microsoft GothicNeo Light"/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69C1999B" wp14:editId="0C585F1D">
                <wp:simplePos x="0" y="0"/>
                <wp:positionH relativeFrom="margin">
                  <wp:posOffset>5159055</wp:posOffset>
                </wp:positionH>
                <wp:positionV relativeFrom="paragraph">
                  <wp:posOffset>12700</wp:posOffset>
                </wp:positionV>
                <wp:extent cx="1800225" cy="26733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E687E" w14:textId="23879D06" w:rsidR="00967AA8" w:rsidRPr="00143FA3" w:rsidRDefault="00F16FA2" w:rsidP="00967AA8">
                            <w:pPr>
                              <w:spacing w:after="0"/>
                              <w:jc w:val="right"/>
                              <w:rPr>
                                <w:rFonts w:ascii="Arial Nova Light" w:hAnsi="Arial Nova Light"/>
                                <w:color w:val="1C525B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Sept 2022</w:t>
                            </w:r>
                            <w:r w:rsidR="00967AA8"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 xml:space="preserve"> – </w:t>
                            </w:r>
                            <w:r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1999B" id="Text Box 5" o:spid="_x0000_s1032" type="#_x0000_t202" style="position:absolute;margin-left:406.2pt;margin-top:1pt;width:141.75pt;height:21.0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" filled="f" stroked="f">
                <v:textbox>
                  <w:txbxContent>
                    <w:p w14:paraId="0CEE687E" w14:textId="23879D06" w:rsidR="00967AA8" w:rsidRPr="00143FA3" w:rsidRDefault="00F16FA2" w:rsidP="00967AA8">
                      <w:pPr>
                        <w:spacing w:after="0"/>
                        <w:jc w:val="right"/>
                        <w:rPr>
                          <w:rFonts w:ascii="Arial Nova Light" w:hAnsi="Arial Nova Light"/>
                          <w:color w:val="1C525B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Sept 2022</w:t>
                      </w:r>
                      <w:r w:rsidR="00967AA8"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 xml:space="preserve"> – </w:t>
                      </w:r>
                      <w:r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hyperlink r:id="rId13" w:history="1">
        <w:r w:rsidR="00DC5177" w:rsidRPr="00DC5177">
          <w:rPr>
            <w:rStyle w:val="Hyperlink"/>
            <w:rFonts w:ascii="Arial Nova Light" w:eastAsia="Gulim" w:hAnsi="Arial Nova Light" w:cs="Microsoft GothicNeo Light"/>
          </w:rPr>
          <w:t>Sift</w:t>
        </w:r>
      </w:hyperlink>
    </w:p>
    <w:p w14:paraId="34710F30" w14:textId="56554E1A" w:rsidR="00DC5177" w:rsidRDefault="00DC5177" w:rsidP="00544B5B">
      <w:pPr>
        <w:pStyle w:val="ListBullet"/>
        <w:snapToGrid w:val="0"/>
        <w:spacing w:after="0" w:line="240" w:lineRule="auto"/>
        <w:rPr>
          <w:rFonts w:ascii="Arial Nova Light" w:eastAsia="Gulim" w:hAnsi="Arial Nova Light" w:cs="Microsoft GothicNeo Light"/>
          <w:color w:val="auto"/>
        </w:rPr>
      </w:pPr>
      <w:r>
        <w:rPr>
          <w:rFonts w:ascii="Arial Nova Light" w:eastAsia="Gulim" w:hAnsi="Arial Nova Light" w:cs="Microsoft GothicNeo Light"/>
          <w:color w:val="auto"/>
        </w:rPr>
        <w:t>Developed a gift recommendatio</w:t>
      </w:r>
      <w:r w:rsidR="00FB442F">
        <w:rPr>
          <w:rFonts w:ascii="Arial Nova Light" w:eastAsia="Gulim" w:hAnsi="Arial Nova Light" w:cs="Microsoft GothicNeo Light"/>
          <w:color w:val="auto"/>
        </w:rPr>
        <w:t>n</w:t>
      </w:r>
      <w:r w:rsidR="00F16FA2">
        <w:rPr>
          <w:rFonts w:ascii="Arial Nova Light" w:eastAsia="Gulim" w:hAnsi="Arial Nova Light" w:cs="Microsoft GothicNeo Light"/>
          <w:color w:val="auto"/>
        </w:rPr>
        <w:t xml:space="preserve"> </w:t>
      </w:r>
      <w:r>
        <w:rPr>
          <w:rFonts w:ascii="Arial Nova Light" w:eastAsia="Gulim" w:hAnsi="Arial Nova Light" w:cs="Microsoft GothicNeo Light"/>
          <w:color w:val="auto"/>
        </w:rPr>
        <w:t xml:space="preserve">app </w:t>
      </w:r>
      <w:r w:rsidR="00FB442F">
        <w:rPr>
          <w:rFonts w:ascii="Arial Nova Light" w:eastAsia="Gulim" w:hAnsi="Arial Nova Light" w:cs="Microsoft GothicNeo Light"/>
          <w:color w:val="auto"/>
        </w:rPr>
        <w:t xml:space="preserve">featuring individual </w:t>
      </w:r>
      <w:r w:rsidR="00F16FA2">
        <w:rPr>
          <w:rFonts w:ascii="Arial Nova Light" w:eastAsia="Gulim" w:hAnsi="Arial Nova Light" w:cs="Microsoft GothicNeo Light"/>
          <w:color w:val="auto"/>
        </w:rPr>
        <w:t>product swiping</w:t>
      </w:r>
      <w:r w:rsidR="004F331F">
        <w:rPr>
          <w:rFonts w:ascii="Arial Nova Light" w:eastAsia="Gulim" w:hAnsi="Arial Nova Light" w:cs="Microsoft GothicNeo Light"/>
          <w:color w:val="auto"/>
        </w:rPr>
        <w:t xml:space="preserve"> and </w:t>
      </w:r>
      <w:r w:rsidR="003C0F44">
        <w:rPr>
          <w:rFonts w:ascii="Arial Nova Light" w:eastAsia="Gulim" w:hAnsi="Arial Nova Light" w:cs="Microsoft GothicNeo Light"/>
          <w:color w:val="auto"/>
        </w:rPr>
        <w:t xml:space="preserve">gift </w:t>
      </w:r>
      <w:r w:rsidR="004F331F">
        <w:rPr>
          <w:rFonts w:ascii="Arial Nova Light" w:eastAsia="Gulim" w:hAnsi="Arial Nova Light" w:cs="Microsoft GothicNeo Light"/>
          <w:color w:val="auto"/>
        </w:rPr>
        <w:t>recipient profile creation</w:t>
      </w:r>
    </w:p>
    <w:p w14:paraId="13F384DF" w14:textId="69AEC59D" w:rsidR="00322FEF" w:rsidRDefault="00322FEF" w:rsidP="00544B5B">
      <w:pPr>
        <w:pStyle w:val="ListBullet"/>
        <w:snapToGrid w:val="0"/>
        <w:spacing w:after="0" w:line="240" w:lineRule="auto"/>
        <w:rPr>
          <w:rFonts w:ascii="Arial Nova Light" w:eastAsia="Gulim" w:hAnsi="Arial Nova Light" w:cs="Microsoft GothicNeo Light"/>
          <w:color w:val="auto"/>
        </w:rPr>
      </w:pPr>
      <w:r>
        <w:rPr>
          <w:rFonts w:ascii="Arial Nova Light" w:eastAsia="Gulim" w:hAnsi="Arial Nova Light" w:cs="Microsoft GothicNeo Light"/>
          <w:color w:val="auto"/>
        </w:rPr>
        <w:t>Built f</w:t>
      </w:r>
      <w:r w:rsidR="004F331F">
        <w:rPr>
          <w:rFonts w:ascii="Arial Nova Light" w:eastAsia="Gulim" w:hAnsi="Arial Nova Light" w:cs="Microsoft GothicNeo Light"/>
          <w:color w:val="auto"/>
        </w:rPr>
        <w:t xml:space="preserve">rontend </w:t>
      </w:r>
      <w:r w:rsidR="00DC5177">
        <w:rPr>
          <w:rFonts w:ascii="Arial Nova Light" w:eastAsia="Gulim" w:hAnsi="Arial Nova Light" w:cs="Microsoft GothicNeo Light"/>
          <w:color w:val="auto"/>
        </w:rPr>
        <w:t xml:space="preserve">React Native </w:t>
      </w:r>
      <w:r w:rsidR="004F331F">
        <w:rPr>
          <w:rFonts w:ascii="Arial Nova Light" w:eastAsia="Gulim" w:hAnsi="Arial Nova Light" w:cs="Microsoft GothicNeo Light"/>
          <w:color w:val="auto"/>
        </w:rPr>
        <w:t>app with</w:t>
      </w:r>
      <w:r w:rsidR="00DC5177">
        <w:rPr>
          <w:rFonts w:ascii="Arial Nova Light" w:eastAsia="Gulim" w:hAnsi="Arial Nova Light" w:cs="Microsoft GothicNeo Light"/>
          <w:color w:val="auto"/>
        </w:rPr>
        <w:t xml:space="preserve"> Flask </w:t>
      </w:r>
      <w:r w:rsidR="001223F0">
        <w:rPr>
          <w:rFonts w:ascii="Arial Nova Light" w:eastAsia="Gulim" w:hAnsi="Arial Nova Light" w:cs="Microsoft GothicNeo Light"/>
          <w:color w:val="auto"/>
        </w:rPr>
        <w:t>and</w:t>
      </w:r>
      <w:r w:rsidR="00DC5177">
        <w:rPr>
          <w:rFonts w:ascii="Arial Nova Light" w:eastAsia="Gulim" w:hAnsi="Arial Nova Light" w:cs="Microsoft GothicNeo Light"/>
          <w:color w:val="auto"/>
        </w:rPr>
        <w:t xml:space="preserve"> MongoDB </w:t>
      </w:r>
      <w:r w:rsidR="001223F0">
        <w:rPr>
          <w:rFonts w:ascii="Arial Nova Light" w:eastAsia="Gulim" w:hAnsi="Arial Nova Light" w:cs="Microsoft GothicNeo Light"/>
          <w:color w:val="auto"/>
        </w:rPr>
        <w:t xml:space="preserve">server </w:t>
      </w:r>
      <w:r w:rsidR="00DC5177">
        <w:rPr>
          <w:rFonts w:ascii="Arial Nova Light" w:eastAsia="Gulim" w:hAnsi="Arial Nova Light" w:cs="Microsoft GothicNeo Light"/>
          <w:color w:val="auto"/>
        </w:rPr>
        <w:t xml:space="preserve">deployed to AWS </w:t>
      </w:r>
      <w:r w:rsidR="001223F0">
        <w:rPr>
          <w:rFonts w:ascii="Arial Nova Light" w:eastAsia="Gulim" w:hAnsi="Arial Nova Light" w:cs="Microsoft GothicNeo Light"/>
          <w:color w:val="auto"/>
        </w:rPr>
        <w:t xml:space="preserve">EC2 </w:t>
      </w:r>
      <w:r w:rsidR="00DC5177">
        <w:rPr>
          <w:rFonts w:ascii="Arial Nova Light" w:eastAsia="Gulim" w:hAnsi="Arial Nova Light" w:cs="Microsoft GothicNeo Light"/>
          <w:color w:val="auto"/>
        </w:rPr>
        <w:t>with Nginx and Gunicorn</w:t>
      </w:r>
      <w:r w:rsidR="00FB442F">
        <w:rPr>
          <w:rFonts w:ascii="Arial Nova Light" w:eastAsia="Gulim" w:hAnsi="Arial Nova Light" w:cs="Microsoft GothicNeo Light"/>
          <w:color w:val="auto"/>
        </w:rPr>
        <w:t xml:space="preserve"> </w:t>
      </w:r>
    </w:p>
    <w:p w14:paraId="52DB58FE" w14:textId="4B981390" w:rsidR="00DC5177" w:rsidRDefault="00322FEF" w:rsidP="00544B5B">
      <w:pPr>
        <w:pStyle w:val="ListBullet"/>
        <w:snapToGrid w:val="0"/>
        <w:spacing w:after="0" w:line="240" w:lineRule="auto"/>
        <w:rPr>
          <w:rFonts w:ascii="Arial Nova Light" w:eastAsia="Gulim" w:hAnsi="Arial Nova Light" w:cs="Microsoft GothicNeo Light"/>
          <w:color w:val="auto"/>
        </w:rPr>
      </w:pPr>
      <w:r>
        <w:rPr>
          <w:rFonts w:ascii="Arial Nova Light" w:eastAsia="Gulim" w:hAnsi="Arial Nova Light" w:cs="Microsoft GothicNeo Light"/>
          <w:color w:val="auto"/>
        </w:rPr>
        <w:t xml:space="preserve">Used </w:t>
      </w:r>
      <w:r w:rsidR="004F331F">
        <w:rPr>
          <w:rFonts w:ascii="Arial Nova Light" w:eastAsia="Gulim" w:hAnsi="Arial Nova Light" w:cs="Microsoft GothicNeo Light"/>
          <w:color w:val="auto"/>
        </w:rPr>
        <w:t xml:space="preserve">Scikit </w:t>
      </w:r>
      <w:r w:rsidR="009021F2">
        <w:rPr>
          <w:rFonts w:ascii="Arial Nova Light" w:eastAsia="Gulim" w:hAnsi="Arial Nova Light" w:cs="Microsoft GothicNeo Light"/>
          <w:color w:val="auto"/>
        </w:rPr>
        <w:t xml:space="preserve">learn </w:t>
      </w:r>
      <w:r>
        <w:rPr>
          <w:rFonts w:ascii="Arial Nova Light" w:eastAsia="Gulim" w:hAnsi="Arial Nova Light" w:cs="Microsoft GothicNeo Light"/>
          <w:color w:val="auto"/>
        </w:rPr>
        <w:t xml:space="preserve">to build profile based and </w:t>
      </w:r>
      <w:r w:rsidR="004F331F">
        <w:rPr>
          <w:rFonts w:ascii="Arial Nova Light" w:eastAsia="Gulim" w:hAnsi="Arial Nova Light" w:cs="Microsoft GothicNeo Light"/>
          <w:color w:val="auto"/>
        </w:rPr>
        <w:t>collaborative filtering recommendation algorithm</w:t>
      </w:r>
      <w:r>
        <w:rPr>
          <w:rFonts w:ascii="Arial Nova Light" w:eastAsia="Gulim" w:hAnsi="Arial Nova Light" w:cs="Microsoft GothicNeo Light"/>
          <w:color w:val="auto"/>
        </w:rPr>
        <w:t xml:space="preserve"> from swipe history</w:t>
      </w:r>
    </w:p>
    <w:p w14:paraId="0E6E8F03" w14:textId="0E6883F8" w:rsidR="005A4430" w:rsidRPr="0010417B" w:rsidRDefault="009021F2" w:rsidP="00FB442F">
      <w:pPr>
        <w:pStyle w:val="Heading2"/>
        <w:tabs>
          <w:tab w:val="left" w:pos="8160"/>
        </w:tabs>
        <w:snapToGrid w:val="0"/>
        <w:spacing w:before="0" w:after="0"/>
        <w:contextualSpacing w:val="0"/>
        <w:rPr>
          <w:rFonts w:ascii="Arial Nova Light" w:eastAsia="Gulim" w:hAnsi="Arial Nova Light" w:cs="Microsoft GothicNeo Light"/>
          <w:caps w:val="0"/>
          <w:color w:val="auto"/>
        </w:rPr>
      </w:pPr>
      <w:r w:rsidRPr="0010417B">
        <w:rPr>
          <w:rFonts w:ascii="Arial Nova Light" w:eastAsia="Gulim" w:hAnsi="Arial Nova Light" w:cs="Microsoft GothicNeo Light"/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453D7BE3" wp14:editId="319CB81F">
                <wp:simplePos x="0" y="0"/>
                <wp:positionH relativeFrom="margin">
                  <wp:posOffset>5157440</wp:posOffset>
                </wp:positionH>
                <wp:positionV relativeFrom="paragraph">
                  <wp:posOffset>7620</wp:posOffset>
                </wp:positionV>
                <wp:extent cx="1800225" cy="26733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4891D" w14:textId="77777777" w:rsidR="00DC5177" w:rsidRPr="00143FA3" w:rsidRDefault="00DC5177" w:rsidP="00DC5177">
                            <w:pPr>
                              <w:spacing w:after="0"/>
                              <w:jc w:val="right"/>
                              <w:rPr>
                                <w:rFonts w:ascii="Arial Nova Light" w:hAnsi="Arial Nova Light"/>
                                <w:color w:val="1C525B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Sept</w:t>
                            </w:r>
                            <w:r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 xml:space="preserve"> 2021 – </w:t>
                            </w:r>
                            <w:r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May 2022</w:t>
                            </w:r>
                          </w:p>
                          <w:p w14:paraId="4E526370" w14:textId="44AF8816" w:rsidR="003E121F" w:rsidRPr="00143FA3" w:rsidRDefault="003E121F" w:rsidP="003E121F">
                            <w:pPr>
                              <w:spacing w:after="0"/>
                              <w:jc w:val="right"/>
                              <w:rPr>
                                <w:rFonts w:ascii="Arial Nova Light" w:hAnsi="Arial Nova Light"/>
                                <w:color w:val="1C525B" w:themeColor="accent1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D7BE3" id="Text Box 6" o:spid="_x0000_s1033" type="#_x0000_t202" style="position:absolute;margin-left:406.1pt;margin-top:.6pt;width:141.75pt;height:21.0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" filled="f" stroked="f">
                <v:textbox>
                  <w:txbxContent>
                    <w:p w14:paraId="1D04891D" w14:textId="77777777" w:rsidR="00DC5177" w:rsidRPr="00143FA3" w:rsidRDefault="00DC5177" w:rsidP="00DC5177">
                      <w:pPr>
                        <w:spacing w:after="0"/>
                        <w:jc w:val="right"/>
                        <w:rPr>
                          <w:rFonts w:ascii="Arial Nova Light" w:hAnsi="Arial Nova Light"/>
                          <w:color w:val="1C525B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Sept</w:t>
                      </w:r>
                      <w:r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 xml:space="preserve"> 2021 – </w:t>
                      </w:r>
                      <w:r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May 2022</w:t>
                      </w:r>
                    </w:p>
                    <w:p w14:paraId="4E526370" w14:textId="44AF8816" w:rsidR="003E121F" w:rsidRPr="00143FA3" w:rsidRDefault="003E121F" w:rsidP="003E121F">
                      <w:pPr>
                        <w:spacing w:after="0"/>
                        <w:jc w:val="right"/>
                        <w:rPr>
                          <w:rFonts w:ascii="Arial Nova Light" w:hAnsi="Arial Nova Light"/>
                          <w:color w:val="1C525B" w:themeColor="accent1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C5177" w:rsidRPr="000E04D0">
        <w:rPr>
          <w:rFonts w:ascii="Arial Nova Light" w:eastAsia="Gulim" w:hAnsi="Arial Nova Light" w:cs="Microsoft GothicNeo Light"/>
          <w:caps w:val="0"/>
        </w:rPr>
        <w:t>Casa</w:t>
      </w:r>
    </w:p>
    <w:p w14:paraId="05A5DF16" w14:textId="5A229864" w:rsidR="00DC5177" w:rsidRDefault="00DC5177" w:rsidP="00DC5177">
      <w:pPr>
        <w:pStyle w:val="ListBullet"/>
        <w:snapToGrid w:val="0"/>
        <w:spacing w:after="0" w:line="240" w:lineRule="auto"/>
        <w:rPr>
          <w:rFonts w:ascii="Arial Nova Light" w:eastAsia="Gulim" w:hAnsi="Arial Nova Light" w:cs="Microsoft GothicNeo Light"/>
          <w:color w:val="auto"/>
        </w:rPr>
      </w:pPr>
      <w:r>
        <w:rPr>
          <w:rFonts w:ascii="Arial Nova Light" w:eastAsia="Gulim" w:hAnsi="Arial Nova Light" w:cs="Microsoft GothicNeo Light"/>
          <w:color w:val="auto"/>
        </w:rPr>
        <w:t xml:space="preserve">A smart </w:t>
      </w:r>
      <w:r w:rsidRPr="0010417B">
        <w:rPr>
          <w:rFonts w:ascii="Arial Nova Light" w:eastAsia="Gulim" w:hAnsi="Arial Nova Light" w:cs="Microsoft GothicNeo Light"/>
          <w:color w:val="auto"/>
        </w:rPr>
        <w:t>mobile roommate searching application</w:t>
      </w:r>
      <w:r>
        <w:rPr>
          <w:rFonts w:ascii="Arial Nova Light" w:eastAsia="Gulim" w:hAnsi="Arial Nova Light" w:cs="Microsoft GothicNeo Light"/>
          <w:color w:val="auto"/>
        </w:rPr>
        <w:t xml:space="preserve"> featuring custom profile creation, </w:t>
      </w:r>
      <w:r w:rsidR="009021F2">
        <w:rPr>
          <w:rFonts w:ascii="Arial Nova Light" w:eastAsia="Gulim" w:hAnsi="Arial Nova Light" w:cs="Microsoft GothicNeo Light"/>
          <w:color w:val="auto"/>
        </w:rPr>
        <w:t xml:space="preserve">a </w:t>
      </w:r>
      <w:r>
        <w:rPr>
          <w:rFonts w:ascii="Arial Nova Light" w:eastAsia="Gulim" w:hAnsi="Arial Nova Light" w:cs="Microsoft GothicNeo Light"/>
          <w:color w:val="auto"/>
        </w:rPr>
        <w:t xml:space="preserve">personalized profile ranking feed, </w:t>
      </w:r>
      <w:r w:rsidR="009021F2">
        <w:rPr>
          <w:rFonts w:ascii="Arial Nova Light" w:eastAsia="Gulim" w:hAnsi="Arial Nova Light" w:cs="Microsoft GothicNeo Light"/>
          <w:color w:val="auto"/>
        </w:rPr>
        <w:t xml:space="preserve">and </w:t>
      </w:r>
      <w:r>
        <w:rPr>
          <w:rFonts w:ascii="Arial Nova Light" w:eastAsia="Gulim" w:hAnsi="Arial Nova Light" w:cs="Microsoft GothicNeo Light"/>
          <w:color w:val="auto"/>
        </w:rPr>
        <w:t>in-app communication</w:t>
      </w:r>
      <w:r w:rsidR="00F16FA2">
        <w:rPr>
          <w:rFonts w:ascii="Arial Nova Light" w:eastAsia="Gulim" w:hAnsi="Arial Nova Light" w:cs="Microsoft GothicNeo Light"/>
          <w:color w:val="auto"/>
        </w:rPr>
        <w:t xml:space="preserve"> </w:t>
      </w:r>
      <w:r w:rsidR="009021F2">
        <w:rPr>
          <w:rFonts w:ascii="Arial Nova Light" w:eastAsia="Gulim" w:hAnsi="Arial Nova Light" w:cs="Microsoft GothicNeo Light"/>
          <w:color w:val="auto"/>
        </w:rPr>
        <w:t xml:space="preserve">previously </w:t>
      </w:r>
      <w:r w:rsidR="00F16FA2">
        <w:rPr>
          <w:rFonts w:ascii="Arial Nova Light" w:eastAsia="Gulim" w:hAnsi="Arial Nova Light" w:cs="Microsoft GothicNeo Light"/>
          <w:color w:val="auto"/>
        </w:rPr>
        <w:t>released to the App Store</w:t>
      </w:r>
    </w:p>
    <w:p w14:paraId="476BF4AE" w14:textId="27A7B0B2" w:rsidR="00DC5177" w:rsidRDefault="00DC5177" w:rsidP="00DC5177">
      <w:pPr>
        <w:pStyle w:val="ListBullet"/>
        <w:snapToGrid w:val="0"/>
        <w:spacing w:after="0" w:line="240" w:lineRule="auto"/>
        <w:rPr>
          <w:rFonts w:ascii="Arial Nova Light" w:eastAsia="Gulim" w:hAnsi="Arial Nova Light" w:cs="Microsoft GothicNeo Light"/>
          <w:color w:val="auto"/>
        </w:rPr>
      </w:pPr>
      <w:r>
        <w:rPr>
          <w:rFonts w:ascii="Arial Nova Light" w:eastAsia="Gulim" w:hAnsi="Arial Nova Light" w:cs="Microsoft GothicNeo Light"/>
          <w:color w:val="auto"/>
        </w:rPr>
        <w:t>Developed in Expo</w:t>
      </w:r>
      <w:r w:rsidRPr="0010417B">
        <w:rPr>
          <w:rFonts w:ascii="Arial Nova Light" w:eastAsia="Gulim" w:hAnsi="Arial Nova Light" w:cs="Microsoft GothicNeo Light"/>
          <w:color w:val="auto"/>
        </w:rPr>
        <w:t xml:space="preserve"> with JavaScript</w:t>
      </w:r>
      <w:r>
        <w:rPr>
          <w:rFonts w:ascii="Arial Nova Light" w:eastAsia="Gulim" w:hAnsi="Arial Nova Light" w:cs="Microsoft GothicNeo Light"/>
          <w:color w:val="auto"/>
        </w:rPr>
        <w:t xml:space="preserve"> and </w:t>
      </w:r>
      <w:r w:rsidRPr="0010417B">
        <w:rPr>
          <w:rFonts w:ascii="Arial Nova Light" w:eastAsia="Gulim" w:hAnsi="Arial Nova Light" w:cs="Microsoft GothicNeo Light"/>
          <w:color w:val="auto"/>
        </w:rPr>
        <w:t>React</w:t>
      </w:r>
      <w:r>
        <w:rPr>
          <w:rFonts w:ascii="Arial Nova Light" w:eastAsia="Gulim" w:hAnsi="Arial Nova Light" w:cs="Microsoft GothicNeo Light"/>
          <w:color w:val="auto"/>
        </w:rPr>
        <w:t xml:space="preserve"> Native</w:t>
      </w:r>
      <w:r w:rsidRPr="0010417B">
        <w:rPr>
          <w:rFonts w:ascii="Arial Nova Light" w:eastAsia="Gulim" w:hAnsi="Arial Nova Light" w:cs="Microsoft GothicNeo Light"/>
          <w:color w:val="auto"/>
        </w:rPr>
        <w:t xml:space="preserve"> </w:t>
      </w:r>
      <w:r>
        <w:rPr>
          <w:rFonts w:ascii="Arial Nova Light" w:eastAsia="Gulim" w:hAnsi="Arial Nova Light" w:cs="Microsoft GothicNeo Light"/>
          <w:color w:val="auto"/>
        </w:rPr>
        <w:t>using</w:t>
      </w:r>
      <w:r w:rsidRPr="0010417B">
        <w:rPr>
          <w:rFonts w:ascii="Arial Nova Light" w:eastAsia="Gulim" w:hAnsi="Arial Nova Light" w:cs="Microsoft GothicNeo Light"/>
          <w:color w:val="auto"/>
        </w:rPr>
        <w:t xml:space="preserve"> Firebase</w:t>
      </w:r>
      <w:r>
        <w:rPr>
          <w:rFonts w:ascii="Arial Nova Light" w:eastAsia="Gulim" w:hAnsi="Arial Nova Light" w:cs="Microsoft GothicNeo Light"/>
          <w:color w:val="auto"/>
        </w:rPr>
        <w:t xml:space="preserve"> user authentication and </w:t>
      </w:r>
      <w:r w:rsidR="00322FEF">
        <w:rPr>
          <w:rFonts w:ascii="Arial Nova Light" w:eastAsia="Gulim" w:hAnsi="Arial Nova Light" w:cs="Microsoft GothicNeo Light"/>
          <w:color w:val="auto"/>
        </w:rPr>
        <w:t>NoSQL database</w:t>
      </w:r>
    </w:p>
    <w:p w14:paraId="5BA5C530" w14:textId="77777777" w:rsidR="004F331F" w:rsidRPr="0010417B" w:rsidRDefault="004F331F" w:rsidP="004F331F">
      <w:pPr>
        <w:pStyle w:val="Heading2"/>
        <w:snapToGrid w:val="0"/>
        <w:spacing w:after="0"/>
        <w:contextualSpacing w:val="0"/>
        <w:rPr>
          <w:rFonts w:ascii="Arial Nova Light" w:eastAsia="Gulim" w:hAnsi="Arial Nova Light" w:cs="Microsoft GothicNeo Light"/>
          <w:caps w:val="0"/>
          <w:color w:val="auto"/>
        </w:rPr>
      </w:pPr>
      <w:r w:rsidRPr="0010417B">
        <w:rPr>
          <w:rFonts w:ascii="Arial Nova Light" w:eastAsia="Gulim" w:hAnsi="Arial Nova Light" w:cs="Microsoft GothicNeo Light"/>
          <w:noProof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0E044E81" wp14:editId="0303AC0F">
                <wp:simplePos x="0" y="0"/>
                <wp:positionH relativeFrom="margin">
                  <wp:posOffset>5158420</wp:posOffset>
                </wp:positionH>
                <wp:positionV relativeFrom="paragraph">
                  <wp:posOffset>7620</wp:posOffset>
                </wp:positionV>
                <wp:extent cx="1800225" cy="26733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E53D3" w14:textId="77777777" w:rsidR="004F331F" w:rsidRPr="00143FA3" w:rsidRDefault="004F331F" w:rsidP="004F331F">
                            <w:pPr>
                              <w:spacing w:after="0"/>
                              <w:jc w:val="right"/>
                              <w:rPr>
                                <w:rFonts w:ascii="Arial Nova Light" w:hAnsi="Arial Nova Light"/>
                                <w:color w:val="1C525B" w:themeColor="accent1" w:themeShade="80"/>
                                <w:sz w:val="24"/>
                                <w:szCs w:val="24"/>
                              </w:rPr>
                            </w:pPr>
                            <w:r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 xml:space="preserve">June 2021 – </w:t>
                            </w:r>
                            <w:r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Aug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44E81" id="Text Box 8" o:spid="_x0000_s1034" type="#_x0000_t202" style="position:absolute;margin-left:406.15pt;margin-top:.6pt;width:141.75pt;height:21.0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" filled="f" stroked="f">
                <v:textbox>
                  <w:txbxContent>
                    <w:p w14:paraId="3ADE53D3" w14:textId="77777777" w:rsidR="004F331F" w:rsidRPr="00143FA3" w:rsidRDefault="004F331F" w:rsidP="004F331F">
                      <w:pPr>
                        <w:spacing w:after="0"/>
                        <w:jc w:val="right"/>
                        <w:rPr>
                          <w:rFonts w:ascii="Arial Nova Light" w:hAnsi="Arial Nova Light"/>
                          <w:color w:val="1C525B" w:themeColor="accent1" w:themeShade="80"/>
                          <w:sz w:val="24"/>
                          <w:szCs w:val="24"/>
                        </w:rPr>
                      </w:pPr>
                      <w:r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 xml:space="preserve">June 2021 – </w:t>
                      </w:r>
                      <w:r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Aug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hyperlink r:id="rId14" w:history="1">
        <w:r w:rsidRPr="007C036D">
          <w:rPr>
            <w:rStyle w:val="Hyperlink"/>
            <w:rFonts w:ascii="Arial Nova Light" w:eastAsia="Gulim" w:hAnsi="Arial Nova Light" w:cs="Microsoft GothicNeo Light"/>
            <w:caps w:val="0"/>
          </w:rPr>
          <w:t>QU Bird Hunter</w:t>
        </w:r>
      </w:hyperlink>
    </w:p>
    <w:p w14:paraId="018AA546" w14:textId="1ABEDB8D" w:rsidR="004F331F" w:rsidRPr="0010417B" w:rsidRDefault="004F331F" w:rsidP="004F331F">
      <w:pPr>
        <w:pStyle w:val="ListBullet"/>
        <w:snapToGrid w:val="0"/>
        <w:spacing w:after="0" w:line="240" w:lineRule="auto"/>
        <w:contextualSpacing w:val="0"/>
        <w:rPr>
          <w:rFonts w:ascii="Arial Nova Light" w:eastAsia="Gulim" w:hAnsi="Arial Nova Light" w:cs="Microsoft GothicNeo Light"/>
          <w:color w:val="auto"/>
        </w:rPr>
      </w:pPr>
      <w:r>
        <w:rPr>
          <w:rFonts w:ascii="Arial Nova Light" w:eastAsia="Gulim" w:hAnsi="Arial Nova Light" w:cs="Microsoft GothicNeo Light"/>
          <w:color w:val="auto"/>
        </w:rPr>
        <w:t>R</w:t>
      </w:r>
      <w:r w:rsidRPr="0010417B">
        <w:rPr>
          <w:rFonts w:ascii="Arial Nova Light" w:eastAsia="Gulim" w:hAnsi="Arial Nova Light" w:cs="Microsoft GothicNeo Light"/>
          <w:color w:val="auto"/>
        </w:rPr>
        <w:t>e</w:t>
      </w:r>
      <w:r>
        <w:rPr>
          <w:rFonts w:ascii="Arial Nova Light" w:eastAsia="Gulim" w:hAnsi="Arial Nova Light" w:cs="Microsoft GothicNeo Light"/>
          <w:color w:val="auto"/>
        </w:rPr>
        <w:t>built</w:t>
      </w:r>
      <w:r w:rsidRPr="0010417B">
        <w:rPr>
          <w:rFonts w:ascii="Arial Nova Light" w:eastAsia="Gulim" w:hAnsi="Arial Nova Light" w:cs="Microsoft GothicNeo Light"/>
          <w:color w:val="auto"/>
        </w:rPr>
        <w:t xml:space="preserve"> a course selection tool for Queen’s student</w:t>
      </w:r>
      <w:r>
        <w:rPr>
          <w:rFonts w:ascii="Arial Nova Light" w:eastAsia="Gulim" w:hAnsi="Arial Nova Light" w:cs="Microsoft GothicNeo Light"/>
          <w:color w:val="auto"/>
        </w:rPr>
        <w:t>s</w:t>
      </w:r>
      <w:r w:rsidRPr="0010417B">
        <w:rPr>
          <w:rFonts w:ascii="Arial Nova Light" w:eastAsia="Gulim" w:hAnsi="Arial Nova Light" w:cs="Microsoft GothicNeo Light"/>
          <w:color w:val="auto"/>
        </w:rPr>
        <w:t xml:space="preserve"> displaying a</w:t>
      </w:r>
      <w:r>
        <w:rPr>
          <w:rFonts w:ascii="Arial Nova Light" w:eastAsia="Gulim" w:hAnsi="Arial Nova Light" w:cs="Microsoft GothicNeo Light"/>
          <w:color w:val="auto"/>
        </w:rPr>
        <w:t xml:space="preserve">pproximately </w:t>
      </w:r>
      <w:r w:rsidRPr="0010417B">
        <w:rPr>
          <w:rFonts w:ascii="Arial Nova Light" w:eastAsia="Gulim" w:hAnsi="Arial Nova Light" w:cs="Microsoft GothicNeo Light"/>
          <w:color w:val="auto"/>
        </w:rPr>
        <w:t>2</w:t>
      </w:r>
      <w:r>
        <w:rPr>
          <w:rFonts w:ascii="Arial Nova Light" w:eastAsia="Gulim" w:hAnsi="Arial Nova Light" w:cs="Microsoft GothicNeo Light"/>
          <w:color w:val="auto"/>
        </w:rPr>
        <w:t>000</w:t>
      </w:r>
      <w:r w:rsidRPr="0010417B">
        <w:rPr>
          <w:rFonts w:ascii="Arial Nova Light" w:eastAsia="Gulim" w:hAnsi="Arial Nova Light" w:cs="Microsoft GothicNeo Light"/>
          <w:color w:val="auto"/>
        </w:rPr>
        <w:t xml:space="preserve"> past </w:t>
      </w:r>
      <w:r>
        <w:rPr>
          <w:rFonts w:ascii="Arial Nova Light" w:eastAsia="Gulim" w:hAnsi="Arial Nova Light" w:cs="Microsoft GothicNeo Light"/>
          <w:color w:val="auto"/>
        </w:rPr>
        <w:t>grade</w:t>
      </w:r>
      <w:r w:rsidRPr="0010417B">
        <w:rPr>
          <w:rFonts w:ascii="Arial Nova Light" w:eastAsia="Gulim" w:hAnsi="Arial Nova Light" w:cs="Microsoft GothicNeo Light"/>
          <w:color w:val="auto"/>
        </w:rPr>
        <w:t xml:space="preserve"> distributions</w:t>
      </w:r>
      <w:r w:rsidR="003C0F44">
        <w:rPr>
          <w:rFonts w:ascii="Arial Nova Light" w:eastAsia="Gulim" w:hAnsi="Arial Nova Light" w:cs="Microsoft GothicNeo Light"/>
          <w:color w:val="auto"/>
        </w:rPr>
        <w:t xml:space="preserve"> </w:t>
      </w:r>
      <w:r w:rsidR="00322FEF">
        <w:rPr>
          <w:rFonts w:ascii="Arial Nova Light" w:eastAsia="Gulim" w:hAnsi="Arial Nova Light" w:cs="Microsoft GothicNeo Light"/>
          <w:color w:val="auto"/>
        </w:rPr>
        <w:t>accessed by</w:t>
      </w:r>
      <w:r w:rsidR="003C0F44">
        <w:rPr>
          <w:rFonts w:ascii="Arial Nova Light" w:eastAsia="Gulim" w:hAnsi="Arial Nova Light" w:cs="Microsoft GothicNeo Light"/>
          <w:color w:val="auto"/>
        </w:rPr>
        <w:t xml:space="preserve"> 50k+ </w:t>
      </w:r>
      <w:r w:rsidR="00322FEF">
        <w:rPr>
          <w:rFonts w:ascii="Arial Nova Light" w:eastAsia="Gulim" w:hAnsi="Arial Nova Light" w:cs="Microsoft GothicNeo Light"/>
          <w:color w:val="auto"/>
        </w:rPr>
        <w:t>viewers annually</w:t>
      </w:r>
    </w:p>
    <w:p w14:paraId="04729582" w14:textId="4498D489" w:rsidR="004F331F" w:rsidRPr="004F331F" w:rsidRDefault="004F331F" w:rsidP="004F331F">
      <w:pPr>
        <w:pStyle w:val="ListBullet"/>
        <w:snapToGrid w:val="0"/>
        <w:spacing w:after="0" w:line="240" w:lineRule="auto"/>
        <w:contextualSpacing w:val="0"/>
        <w:rPr>
          <w:rFonts w:ascii="Arial Nova Light" w:eastAsia="Gulim" w:hAnsi="Arial Nova Light" w:cs="Microsoft GothicNeo Light"/>
          <w:color w:val="auto"/>
        </w:rPr>
      </w:pPr>
      <w:r>
        <w:rPr>
          <w:rFonts w:ascii="Arial Nova Light" w:eastAsia="Gulim" w:hAnsi="Arial Nova Light" w:cs="Microsoft GothicNeo Light"/>
          <w:color w:val="auto"/>
        </w:rPr>
        <w:t>Personally a</w:t>
      </w:r>
      <w:r w:rsidRPr="0010417B">
        <w:rPr>
          <w:rFonts w:ascii="Arial Nova Light" w:eastAsia="Gulim" w:hAnsi="Arial Nova Light" w:cs="Microsoft GothicNeo Light"/>
          <w:color w:val="auto"/>
        </w:rPr>
        <w:t>utomated grade distribution submission process and reduced biannual data entry time from around 20 hours to 15 minutes</w:t>
      </w:r>
      <w:r>
        <w:rPr>
          <w:rFonts w:ascii="Arial Nova Light" w:eastAsia="Gulim" w:hAnsi="Arial Nova Light" w:cs="Microsoft GothicNeo Light"/>
          <w:color w:val="auto"/>
        </w:rPr>
        <w:t xml:space="preserve"> with</w:t>
      </w:r>
      <w:r w:rsidR="00322FEF">
        <w:rPr>
          <w:rFonts w:ascii="Arial Nova Light" w:eastAsia="Gulim" w:hAnsi="Arial Nova Light" w:cs="Microsoft GothicNeo Light"/>
          <w:color w:val="auto"/>
        </w:rPr>
        <w:t xml:space="preserve"> NumPy and Pandas in Python</w:t>
      </w:r>
    </w:p>
    <w:p w14:paraId="6897611F" w14:textId="22AA18F6" w:rsidR="00A42903" w:rsidRPr="0088703A" w:rsidRDefault="00500E0D" w:rsidP="00FB442F">
      <w:pPr>
        <w:pStyle w:val="Heading1"/>
        <w:snapToGrid w:val="0"/>
        <w:spacing w:before="0" w:after="0"/>
        <w:contextualSpacing w:val="0"/>
        <w:rPr>
          <w:rFonts w:ascii="Arial Nova Light" w:eastAsia="Gulim" w:hAnsi="Arial Nova Light" w:cs="Microsoft GothicNeo Light"/>
          <w:color w:val="auto"/>
        </w:rPr>
      </w:pPr>
      <w:r w:rsidRPr="0088703A">
        <w:rPr>
          <w:rFonts w:ascii="Arial Nova Light" w:eastAsia="Gulim" w:hAnsi="Arial Nova Light" w:cs="Microsoft GothicNeo Light"/>
          <w:color w:val="auto"/>
        </w:rPr>
        <w:t>Skills</w:t>
      </w:r>
    </w:p>
    <w:p w14:paraId="4039DB6E" w14:textId="1DA38CAD" w:rsidR="007F0DA4" w:rsidRDefault="0088703A" w:rsidP="00C370E0">
      <w:pPr>
        <w:snapToGrid w:val="0"/>
        <w:spacing w:after="0"/>
        <w:rPr>
          <w:rFonts w:ascii="Arial Nova Light" w:hAnsi="Arial Nova Light"/>
          <w:color w:val="000000" w:themeColor="text1"/>
        </w:rPr>
      </w:pPr>
      <w:r w:rsidRPr="00444821">
        <w:rPr>
          <w:rFonts w:ascii="Arial Nova Light" w:hAnsi="Arial Nova Light"/>
          <w:b/>
          <w:bCs/>
          <w:color w:val="000000" w:themeColor="text1"/>
          <w:sz w:val="24"/>
          <w:szCs w:val="24"/>
        </w:rPr>
        <w:t>Languages</w:t>
      </w:r>
      <w:r w:rsidRPr="00444821">
        <w:rPr>
          <w:rFonts w:ascii="Arial Nova Light" w:hAnsi="Arial Nova Light"/>
          <w:b/>
          <w:bCs/>
          <w:color w:val="000000" w:themeColor="text1"/>
        </w:rPr>
        <w:t>:</w:t>
      </w:r>
      <w:r w:rsidRPr="00444821">
        <w:rPr>
          <w:rFonts w:ascii="Arial Nova Light" w:hAnsi="Arial Nova Light"/>
          <w:color w:val="000000" w:themeColor="text1"/>
        </w:rPr>
        <w:t xml:space="preserve"> JavaScript, </w:t>
      </w:r>
      <w:r w:rsidR="00085989" w:rsidRPr="00444821">
        <w:rPr>
          <w:rFonts w:ascii="Arial Nova Light" w:hAnsi="Arial Nova Light"/>
          <w:color w:val="000000" w:themeColor="text1"/>
        </w:rPr>
        <w:t xml:space="preserve">TypeScript, </w:t>
      </w:r>
      <w:r w:rsidRPr="00444821">
        <w:rPr>
          <w:rFonts w:ascii="Arial Nova Light" w:hAnsi="Arial Nova Light"/>
          <w:color w:val="000000" w:themeColor="text1"/>
        </w:rPr>
        <w:t xml:space="preserve">Python, </w:t>
      </w:r>
      <w:r w:rsidR="00F04A7F">
        <w:rPr>
          <w:rFonts w:ascii="Arial Nova Light" w:hAnsi="Arial Nova Light"/>
          <w:color w:val="000000" w:themeColor="text1"/>
        </w:rPr>
        <w:t>C</w:t>
      </w:r>
      <w:r w:rsidR="0098263F">
        <w:rPr>
          <w:rFonts w:ascii="Arial Nova Light" w:hAnsi="Arial Nova Light"/>
          <w:color w:val="000000" w:themeColor="text1"/>
        </w:rPr>
        <w:t xml:space="preserve">, </w:t>
      </w:r>
      <w:r w:rsidRPr="00444821">
        <w:rPr>
          <w:rFonts w:ascii="Arial Nova Light" w:hAnsi="Arial Nova Light"/>
          <w:color w:val="000000" w:themeColor="text1"/>
        </w:rPr>
        <w:t>Java</w:t>
      </w:r>
      <w:r w:rsidR="00CF2D18" w:rsidRPr="00444821">
        <w:rPr>
          <w:rFonts w:ascii="Arial Nova Light" w:hAnsi="Arial Nova Light"/>
          <w:color w:val="000000" w:themeColor="text1"/>
        </w:rPr>
        <w:t xml:space="preserve">, </w:t>
      </w:r>
      <w:r w:rsidR="00085989" w:rsidRPr="00444821">
        <w:rPr>
          <w:rFonts w:ascii="Arial Nova Light" w:hAnsi="Arial Nova Light"/>
          <w:color w:val="000000" w:themeColor="text1"/>
        </w:rPr>
        <w:t>MATLAB</w:t>
      </w:r>
      <w:r w:rsidR="008467B8" w:rsidRPr="00444821">
        <w:rPr>
          <w:rFonts w:ascii="Arial Nova Light" w:hAnsi="Arial Nova Light"/>
          <w:color w:val="000000" w:themeColor="text1"/>
        </w:rPr>
        <w:t xml:space="preserve">, </w:t>
      </w:r>
      <w:r w:rsidR="000A17C4" w:rsidRPr="00444821">
        <w:rPr>
          <w:rFonts w:ascii="Arial Nova Light" w:hAnsi="Arial Nova Light"/>
          <w:color w:val="000000" w:themeColor="text1"/>
        </w:rPr>
        <w:t xml:space="preserve">Arduino, </w:t>
      </w:r>
      <w:r w:rsidR="008467B8" w:rsidRPr="00444821">
        <w:rPr>
          <w:rFonts w:ascii="Arial Nova Light" w:hAnsi="Arial Nova Light"/>
          <w:color w:val="000000" w:themeColor="text1"/>
        </w:rPr>
        <w:t>Assembly</w:t>
      </w:r>
      <w:r w:rsidR="007F0DA4">
        <w:rPr>
          <w:rFonts w:ascii="Arial Nova Light" w:hAnsi="Arial Nova Light"/>
          <w:color w:val="000000" w:themeColor="text1"/>
        </w:rPr>
        <w:t>, SQL, Bash</w:t>
      </w:r>
      <w:r w:rsidR="00DD4D30">
        <w:rPr>
          <w:rFonts w:ascii="Arial Nova Light" w:hAnsi="Arial Nova Light"/>
          <w:color w:val="000000" w:themeColor="text1"/>
        </w:rPr>
        <w:t>, Verilog</w:t>
      </w:r>
    </w:p>
    <w:p w14:paraId="083D22B1" w14:textId="2948C93D" w:rsidR="00C543FD" w:rsidRPr="00444821" w:rsidRDefault="002D5BB3" w:rsidP="00C370E0">
      <w:pPr>
        <w:snapToGrid w:val="0"/>
        <w:spacing w:after="0"/>
        <w:rPr>
          <w:rFonts w:ascii="Arial Nova Light" w:hAnsi="Arial Nova Light"/>
          <w:color w:val="000000" w:themeColor="text1"/>
        </w:rPr>
      </w:pPr>
      <w:r w:rsidRPr="00444821">
        <w:rPr>
          <w:rFonts w:ascii="Arial Nova Light" w:hAnsi="Arial Nova Light"/>
          <w:b/>
          <w:bCs/>
          <w:color w:val="000000" w:themeColor="text1"/>
        </w:rPr>
        <w:t>Technologies</w:t>
      </w:r>
      <w:r w:rsidR="0088157E" w:rsidRPr="00444821">
        <w:rPr>
          <w:rFonts w:ascii="Arial Nova Light" w:hAnsi="Arial Nova Light"/>
          <w:b/>
          <w:bCs/>
          <w:color w:val="000000" w:themeColor="text1"/>
        </w:rPr>
        <w:t xml:space="preserve"> and Frameworks: </w:t>
      </w:r>
      <w:r w:rsidR="00D455E4" w:rsidRPr="00444821">
        <w:rPr>
          <w:rFonts w:ascii="Arial Nova Light" w:hAnsi="Arial Nova Light"/>
          <w:color w:val="000000" w:themeColor="text1"/>
        </w:rPr>
        <w:t>Node</w:t>
      </w:r>
      <w:r w:rsidRPr="00444821">
        <w:rPr>
          <w:rFonts w:ascii="Arial Nova Light" w:hAnsi="Arial Nova Light"/>
          <w:color w:val="000000" w:themeColor="text1"/>
        </w:rPr>
        <w:t>, React</w:t>
      </w:r>
      <w:r w:rsidR="00373A6F">
        <w:rPr>
          <w:rFonts w:ascii="Arial Nova Light" w:hAnsi="Arial Nova Light"/>
          <w:color w:val="000000" w:themeColor="text1"/>
        </w:rPr>
        <w:t>, React Native</w:t>
      </w:r>
      <w:r w:rsidRPr="00444821">
        <w:rPr>
          <w:rFonts w:ascii="Arial Nova Light" w:hAnsi="Arial Nova Light"/>
          <w:color w:val="000000" w:themeColor="text1"/>
        </w:rPr>
        <w:t>, Expres</w:t>
      </w:r>
      <w:r w:rsidR="007A7833">
        <w:rPr>
          <w:rFonts w:ascii="Arial Nova Light" w:hAnsi="Arial Nova Light"/>
          <w:color w:val="000000" w:themeColor="text1"/>
        </w:rPr>
        <w:t>s</w:t>
      </w:r>
      <w:r w:rsidR="00D455E4" w:rsidRPr="00444821">
        <w:rPr>
          <w:rFonts w:ascii="Arial Nova Light" w:hAnsi="Arial Nova Light"/>
          <w:color w:val="000000" w:themeColor="text1"/>
        </w:rPr>
        <w:t>,</w:t>
      </w:r>
      <w:r w:rsidRPr="00444821">
        <w:rPr>
          <w:rFonts w:ascii="Arial Nova Light" w:hAnsi="Arial Nova Light"/>
          <w:color w:val="000000" w:themeColor="text1"/>
        </w:rPr>
        <w:t xml:space="preserve"> REST,</w:t>
      </w:r>
      <w:r w:rsidR="00373A6F">
        <w:rPr>
          <w:rFonts w:ascii="Arial Nova Light" w:hAnsi="Arial Nova Light"/>
          <w:color w:val="000000" w:themeColor="text1"/>
        </w:rPr>
        <w:t xml:space="preserve"> GraphQL</w:t>
      </w:r>
      <w:r w:rsidR="00D455E4" w:rsidRPr="00444821">
        <w:rPr>
          <w:rFonts w:ascii="Arial Nova Light" w:hAnsi="Arial Nova Light"/>
          <w:color w:val="000000" w:themeColor="text1"/>
        </w:rPr>
        <w:t>,</w:t>
      </w:r>
      <w:r w:rsidR="00BA61A0">
        <w:rPr>
          <w:rFonts w:ascii="Arial Nova Light" w:hAnsi="Arial Nova Light"/>
          <w:color w:val="000000" w:themeColor="text1"/>
        </w:rPr>
        <w:t xml:space="preserve"> Git,</w:t>
      </w:r>
      <w:r w:rsidR="00D455E4" w:rsidRPr="00444821">
        <w:rPr>
          <w:rFonts w:ascii="Arial Nova Light" w:hAnsi="Arial Nova Light"/>
          <w:color w:val="000000" w:themeColor="text1"/>
        </w:rPr>
        <w:t xml:space="preserve"> </w:t>
      </w:r>
      <w:r w:rsidRPr="00444821">
        <w:rPr>
          <w:rFonts w:ascii="Arial Nova Light" w:hAnsi="Arial Nova Light"/>
          <w:color w:val="000000" w:themeColor="text1"/>
        </w:rPr>
        <w:t xml:space="preserve">AWS, Docker, Bitbucket, </w:t>
      </w:r>
      <w:r w:rsidR="00322FEF">
        <w:rPr>
          <w:rFonts w:ascii="Arial Nova Light" w:hAnsi="Arial Nova Light"/>
          <w:color w:val="000000" w:themeColor="text1"/>
        </w:rPr>
        <w:t xml:space="preserve">Nginx, Flask, Pygame, </w:t>
      </w:r>
      <w:r w:rsidR="00BE11CC" w:rsidRPr="00444821">
        <w:rPr>
          <w:rFonts w:ascii="Arial Nova Light" w:hAnsi="Arial Nova Light"/>
          <w:color w:val="000000" w:themeColor="text1"/>
        </w:rPr>
        <w:t>Selenium,</w:t>
      </w:r>
      <w:r w:rsidRPr="00444821">
        <w:rPr>
          <w:rFonts w:ascii="Arial Nova Light" w:hAnsi="Arial Nova Light"/>
          <w:color w:val="000000" w:themeColor="text1"/>
        </w:rPr>
        <w:t xml:space="preserve"> </w:t>
      </w:r>
      <w:r w:rsidR="00A028F1" w:rsidRPr="00444821">
        <w:rPr>
          <w:rFonts w:ascii="Arial Nova Light" w:hAnsi="Arial Nova Light"/>
          <w:color w:val="000000" w:themeColor="text1"/>
        </w:rPr>
        <w:t>TensorFlow</w:t>
      </w:r>
      <w:r w:rsidR="007F0DA4">
        <w:rPr>
          <w:rFonts w:ascii="Arial Nova Light" w:hAnsi="Arial Nova Light"/>
          <w:color w:val="000000" w:themeColor="text1"/>
        </w:rPr>
        <w:t>, OpenCV, SFML, Qt, MongoDB</w:t>
      </w:r>
      <w:r w:rsidR="000B550A">
        <w:rPr>
          <w:rFonts w:ascii="Arial Nova Light" w:hAnsi="Arial Nova Light"/>
          <w:color w:val="000000" w:themeColor="text1"/>
        </w:rPr>
        <w:t>, Flask</w:t>
      </w:r>
    </w:p>
    <w:sectPr w:rsidR="00C543FD" w:rsidRPr="00444821" w:rsidSect="00C543FD">
      <w:footerReference w:type="default" r:id="rId15"/>
      <w:type w:val="continuous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9B269" w14:textId="77777777" w:rsidR="0015418F" w:rsidRDefault="0015418F">
      <w:pPr>
        <w:spacing w:after="0"/>
      </w:pPr>
      <w:r>
        <w:separator/>
      </w:r>
    </w:p>
  </w:endnote>
  <w:endnote w:type="continuationSeparator" w:id="0">
    <w:p w14:paraId="0DA5295E" w14:textId="77777777" w:rsidR="0015418F" w:rsidRDefault="001541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MS PMincho"/>
    <w:panose1 w:val="020B0604020202020204"/>
    <w:charset w:val="80"/>
    <w:family w:val="roman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venir Next LT Pro"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icrosoft GothicNeo Light">
    <w:panose1 w:val="020B0300000101010101"/>
    <w:charset w:val="81"/>
    <w:family w:val="swiss"/>
    <w:pitch w:val="variable"/>
    <w:sig w:usb0="800002BF" w:usb1="29D7A47B" w:usb2="00000010" w:usb3="00000000" w:csb0="0029009F" w:csb1="00000000"/>
  </w:font>
  <w:font w:name="Arial Nova Light">
    <w:panose1 w:val="020B0304020202020204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C9894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3E86A" w14:textId="77777777" w:rsidR="0015418F" w:rsidRDefault="0015418F">
      <w:pPr>
        <w:spacing w:after="0"/>
      </w:pPr>
      <w:r>
        <w:separator/>
      </w:r>
    </w:p>
  </w:footnote>
  <w:footnote w:type="continuationSeparator" w:id="0">
    <w:p w14:paraId="1B53B4D6" w14:textId="77777777" w:rsidR="0015418F" w:rsidRDefault="001541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143CF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633418"/>
    <w:multiLevelType w:val="hybridMultilevel"/>
    <w:tmpl w:val="15908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7412989">
    <w:abstractNumId w:val="9"/>
  </w:num>
  <w:num w:numId="2" w16cid:durableId="891623968">
    <w:abstractNumId w:val="9"/>
    <w:lvlOverride w:ilvl="0">
      <w:startOverride w:val="1"/>
    </w:lvlOverride>
  </w:num>
  <w:num w:numId="3" w16cid:durableId="54663514">
    <w:abstractNumId w:val="9"/>
    <w:lvlOverride w:ilvl="0">
      <w:startOverride w:val="1"/>
    </w:lvlOverride>
  </w:num>
  <w:num w:numId="4" w16cid:durableId="1540506077">
    <w:abstractNumId w:val="9"/>
    <w:lvlOverride w:ilvl="0">
      <w:startOverride w:val="1"/>
    </w:lvlOverride>
  </w:num>
  <w:num w:numId="5" w16cid:durableId="1206529422">
    <w:abstractNumId w:val="8"/>
  </w:num>
  <w:num w:numId="6" w16cid:durableId="1466704862">
    <w:abstractNumId w:val="7"/>
  </w:num>
  <w:num w:numId="7" w16cid:durableId="337969522">
    <w:abstractNumId w:val="6"/>
  </w:num>
  <w:num w:numId="8" w16cid:durableId="584533544">
    <w:abstractNumId w:val="5"/>
  </w:num>
  <w:num w:numId="9" w16cid:durableId="282618736">
    <w:abstractNumId w:val="4"/>
  </w:num>
  <w:num w:numId="10" w16cid:durableId="155657564">
    <w:abstractNumId w:val="3"/>
  </w:num>
  <w:num w:numId="11" w16cid:durableId="90443818">
    <w:abstractNumId w:val="2"/>
  </w:num>
  <w:num w:numId="12" w16cid:durableId="2142767996">
    <w:abstractNumId w:val="1"/>
  </w:num>
  <w:num w:numId="13" w16cid:durableId="1025986166">
    <w:abstractNumId w:val="0"/>
  </w:num>
  <w:num w:numId="14" w16cid:durableId="834688394">
    <w:abstractNumId w:val="15"/>
  </w:num>
  <w:num w:numId="15" w16cid:durableId="1581983087">
    <w:abstractNumId w:val="19"/>
  </w:num>
  <w:num w:numId="16" w16cid:durableId="648748375">
    <w:abstractNumId w:val="13"/>
  </w:num>
  <w:num w:numId="17" w16cid:durableId="734668055">
    <w:abstractNumId w:val="18"/>
  </w:num>
  <w:num w:numId="18" w16cid:durableId="1521772365">
    <w:abstractNumId w:val="10"/>
  </w:num>
  <w:num w:numId="19" w16cid:durableId="1758211648">
    <w:abstractNumId w:val="24"/>
  </w:num>
  <w:num w:numId="20" w16cid:durableId="1905679804">
    <w:abstractNumId w:val="20"/>
  </w:num>
  <w:num w:numId="21" w16cid:durableId="36708270">
    <w:abstractNumId w:val="11"/>
  </w:num>
  <w:num w:numId="22" w16cid:durableId="316348961">
    <w:abstractNumId w:val="16"/>
  </w:num>
  <w:num w:numId="23" w16cid:durableId="2032951551">
    <w:abstractNumId w:val="23"/>
  </w:num>
  <w:num w:numId="24" w16cid:durableId="230122692">
    <w:abstractNumId w:val="12"/>
  </w:num>
  <w:num w:numId="25" w16cid:durableId="1259289654">
    <w:abstractNumId w:val="14"/>
  </w:num>
  <w:num w:numId="26" w16cid:durableId="1871792772">
    <w:abstractNumId w:val="22"/>
  </w:num>
  <w:num w:numId="27" w16cid:durableId="687297680">
    <w:abstractNumId w:val="21"/>
  </w:num>
  <w:num w:numId="28" w16cid:durableId="290387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0MDQ0NjMzNDAwMzFU0lEKTi0uzszPAykwqgUAimj7vSwAAAA="/>
  </w:docVars>
  <w:rsids>
    <w:rsidRoot w:val="00F66D8F"/>
    <w:rsid w:val="00003343"/>
    <w:rsid w:val="0001132B"/>
    <w:rsid w:val="0001582B"/>
    <w:rsid w:val="00031109"/>
    <w:rsid w:val="00033013"/>
    <w:rsid w:val="00034D3A"/>
    <w:rsid w:val="00034EB4"/>
    <w:rsid w:val="00046687"/>
    <w:rsid w:val="0005004F"/>
    <w:rsid w:val="000669C2"/>
    <w:rsid w:val="00070758"/>
    <w:rsid w:val="0007149E"/>
    <w:rsid w:val="000723EC"/>
    <w:rsid w:val="00082E6D"/>
    <w:rsid w:val="00085989"/>
    <w:rsid w:val="000908A6"/>
    <w:rsid w:val="00091CEB"/>
    <w:rsid w:val="000A17C4"/>
    <w:rsid w:val="000A4F59"/>
    <w:rsid w:val="000A56CC"/>
    <w:rsid w:val="000B4D5D"/>
    <w:rsid w:val="000B550A"/>
    <w:rsid w:val="000C071B"/>
    <w:rsid w:val="000C3962"/>
    <w:rsid w:val="000D1B90"/>
    <w:rsid w:val="000E04D0"/>
    <w:rsid w:val="000F6F53"/>
    <w:rsid w:val="0010417B"/>
    <w:rsid w:val="00104BE8"/>
    <w:rsid w:val="00112EDA"/>
    <w:rsid w:val="00115014"/>
    <w:rsid w:val="00116EAC"/>
    <w:rsid w:val="001223F0"/>
    <w:rsid w:val="00137193"/>
    <w:rsid w:val="00141A4C"/>
    <w:rsid w:val="00143CDB"/>
    <w:rsid w:val="00143FA3"/>
    <w:rsid w:val="0015169F"/>
    <w:rsid w:val="0015418F"/>
    <w:rsid w:val="00154B7A"/>
    <w:rsid w:val="00162121"/>
    <w:rsid w:val="00162372"/>
    <w:rsid w:val="001711DA"/>
    <w:rsid w:val="00177C8A"/>
    <w:rsid w:val="00186FB2"/>
    <w:rsid w:val="00191365"/>
    <w:rsid w:val="0019167A"/>
    <w:rsid w:val="0019766A"/>
    <w:rsid w:val="001A3555"/>
    <w:rsid w:val="001B29CF"/>
    <w:rsid w:val="001B2ABE"/>
    <w:rsid w:val="001C3601"/>
    <w:rsid w:val="001D4990"/>
    <w:rsid w:val="001F6949"/>
    <w:rsid w:val="00202720"/>
    <w:rsid w:val="00207369"/>
    <w:rsid w:val="002117C5"/>
    <w:rsid w:val="00217457"/>
    <w:rsid w:val="0022610A"/>
    <w:rsid w:val="00231BBD"/>
    <w:rsid w:val="00232312"/>
    <w:rsid w:val="0024346E"/>
    <w:rsid w:val="00250088"/>
    <w:rsid w:val="00252883"/>
    <w:rsid w:val="0028220F"/>
    <w:rsid w:val="0029269F"/>
    <w:rsid w:val="0029531D"/>
    <w:rsid w:val="002979CF"/>
    <w:rsid w:val="002A40CA"/>
    <w:rsid w:val="002B6B0F"/>
    <w:rsid w:val="002B7078"/>
    <w:rsid w:val="002C0DEE"/>
    <w:rsid w:val="002D5BB3"/>
    <w:rsid w:val="002D77E3"/>
    <w:rsid w:val="002F4835"/>
    <w:rsid w:val="002F5109"/>
    <w:rsid w:val="00300B4A"/>
    <w:rsid w:val="00305A83"/>
    <w:rsid w:val="00315BA2"/>
    <w:rsid w:val="0032209A"/>
    <w:rsid w:val="00322FEF"/>
    <w:rsid w:val="0032597D"/>
    <w:rsid w:val="00331D78"/>
    <w:rsid w:val="003330BA"/>
    <w:rsid w:val="00356C14"/>
    <w:rsid w:val="00360C19"/>
    <w:rsid w:val="00373A6F"/>
    <w:rsid w:val="0039727F"/>
    <w:rsid w:val="003B70A6"/>
    <w:rsid w:val="003B7FA6"/>
    <w:rsid w:val="003C0F44"/>
    <w:rsid w:val="003C3480"/>
    <w:rsid w:val="003C3CBA"/>
    <w:rsid w:val="003C6119"/>
    <w:rsid w:val="003E121F"/>
    <w:rsid w:val="003E1B0B"/>
    <w:rsid w:val="003F493D"/>
    <w:rsid w:val="00400ABD"/>
    <w:rsid w:val="00404A1D"/>
    <w:rsid w:val="004274FD"/>
    <w:rsid w:val="00441025"/>
    <w:rsid w:val="004435AD"/>
    <w:rsid w:val="00444821"/>
    <w:rsid w:val="00445342"/>
    <w:rsid w:val="004453A8"/>
    <w:rsid w:val="00453FFC"/>
    <w:rsid w:val="00460E93"/>
    <w:rsid w:val="0046166C"/>
    <w:rsid w:val="00473EF9"/>
    <w:rsid w:val="00482AE2"/>
    <w:rsid w:val="004A0054"/>
    <w:rsid w:val="004A5EB1"/>
    <w:rsid w:val="004B447D"/>
    <w:rsid w:val="004D7F08"/>
    <w:rsid w:val="004E37DF"/>
    <w:rsid w:val="004E733E"/>
    <w:rsid w:val="004F331F"/>
    <w:rsid w:val="00500E0D"/>
    <w:rsid w:val="00521E1A"/>
    <w:rsid w:val="005228D4"/>
    <w:rsid w:val="005238CB"/>
    <w:rsid w:val="005378C9"/>
    <w:rsid w:val="00544927"/>
    <w:rsid w:val="00544B5B"/>
    <w:rsid w:val="00545B7A"/>
    <w:rsid w:val="005500F4"/>
    <w:rsid w:val="005530DA"/>
    <w:rsid w:val="00557E35"/>
    <w:rsid w:val="00562383"/>
    <w:rsid w:val="00565338"/>
    <w:rsid w:val="00584EB7"/>
    <w:rsid w:val="00587DF5"/>
    <w:rsid w:val="005A4430"/>
    <w:rsid w:val="005B01F3"/>
    <w:rsid w:val="005C407E"/>
    <w:rsid w:val="005C4F47"/>
    <w:rsid w:val="005C63FF"/>
    <w:rsid w:val="005D0B04"/>
    <w:rsid w:val="005F3E2D"/>
    <w:rsid w:val="005F41C7"/>
    <w:rsid w:val="006045E0"/>
    <w:rsid w:val="006076C0"/>
    <w:rsid w:val="00611246"/>
    <w:rsid w:val="00616EF0"/>
    <w:rsid w:val="00617B26"/>
    <w:rsid w:val="006270A9"/>
    <w:rsid w:val="00671EC0"/>
    <w:rsid w:val="00675956"/>
    <w:rsid w:val="00676587"/>
    <w:rsid w:val="00681034"/>
    <w:rsid w:val="00697943"/>
    <w:rsid w:val="006A2329"/>
    <w:rsid w:val="006A3364"/>
    <w:rsid w:val="006A4BBD"/>
    <w:rsid w:val="006B73E0"/>
    <w:rsid w:val="006C1CC0"/>
    <w:rsid w:val="006C1D94"/>
    <w:rsid w:val="006C240E"/>
    <w:rsid w:val="006D4DF2"/>
    <w:rsid w:val="006F7A9E"/>
    <w:rsid w:val="00704345"/>
    <w:rsid w:val="00705944"/>
    <w:rsid w:val="00706247"/>
    <w:rsid w:val="00740B11"/>
    <w:rsid w:val="00741202"/>
    <w:rsid w:val="0075155B"/>
    <w:rsid w:val="0076506D"/>
    <w:rsid w:val="007675DC"/>
    <w:rsid w:val="0078747E"/>
    <w:rsid w:val="00787CAF"/>
    <w:rsid w:val="007A2690"/>
    <w:rsid w:val="007A2DA3"/>
    <w:rsid w:val="007A7833"/>
    <w:rsid w:val="007A7B43"/>
    <w:rsid w:val="007B0AB1"/>
    <w:rsid w:val="007B5CF5"/>
    <w:rsid w:val="007C036D"/>
    <w:rsid w:val="007C517D"/>
    <w:rsid w:val="007E4C21"/>
    <w:rsid w:val="007F0DA4"/>
    <w:rsid w:val="00813191"/>
    <w:rsid w:val="00816216"/>
    <w:rsid w:val="008202A1"/>
    <w:rsid w:val="00833C1F"/>
    <w:rsid w:val="00834D92"/>
    <w:rsid w:val="00835651"/>
    <w:rsid w:val="00837576"/>
    <w:rsid w:val="008405A4"/>
    <w:rsid w:val="00844AAB"/>
    <w:rsid w:val="008467B8"/>
    <w:rsid w:val="0085772B"/>
    <w:rsid w:val="00863D2D"/>
    <w:rsid w:val="00863D3B"/>
    <w:rsid w:val="0087734B"/>
    <w:rsid w:val="008777A8"/>
    <w:rsid w:val="0088157E"/>
    <w:rsid w:val="00882488"/>
    <w:rsid w:val="0088703A"/>
    <w:rsid w:val="00895B2F"/>
    <w:rsid w:val="008E0727"/>
    <w:rsid w:val="008E0DE8"/>
    <w:rsid w:val="008F3BDC"/>
    <w:rsid w:val="009021F2"/>
    <w:rsid w:val="00914CDA"/>
    <w:rsid w:val="00932B3F"/>
    <w:rsid w:val="00942745"/>
    <w:rsid w:val="0094332E"/>
    <w:rsid w:val="00947667"/>
    <w:rsid w:val="00951836"/>
    <w:rsid w:val="00961C5D"/>
    <w:rsid w:val="00967AA8"/>
    <w:rsid w:val="009766B9"/>
    <w:rsid w:val="0098263F"/>
    <w:rsid w:val="00986CA0"/>
    <w:rsid w:val="00987EB2"/>
    <w:rsid w:val="00992B8D"/>
    <w:rsid w:val="009946DF"/>
    <w:rsid w:val="009A181F"/>
    <w:rsid w:val="009B2B48"/>
    <w:rsid w:val="009B3DE9"/>
    <w:rsid w:val="009B7B39"/>
    <w:rsid w:val="009C4DED"/>
    <w:rsid w:val="009C6CAF"/>
    <w:rsid w:val="009D5933"/>
    <w:rsid w:val="009F2555"/>
    <w:rsid w:val="00A00359"/>
    <w:rsid w:val="00A00F75"/>
    <w:rsid w:val="00A028F1"/>
    <w:rsid w:val="00A051E1"/>
    <w:rsid w:val="00A05C11"/>
    <w:rsid w:val="00A11F0D"/>
    <w:rsid w:val="00A32B74"/>
    <w:rsid w:val="00A35217"/>
    <w:rsid w:val="00A35C6F"/>
    <w:rsid w:val="00A42903"/>
    <w:rsid w:val="00A525D5"/>
    <w:rsid w:val="00A612B8"/>
    <w:rsid w:val="00A64956"/>
    <w:rsid w:val="00A64DC8"/>
    <w:rsid w:val="00A7274B"/>
    <w:rsid w:val="00A73439"/>
    <w:rsid w:val="00A86EA5"/>
    <w:rsid w:val="00A87E76"/>
    <w:rsid w:val="00A931C4"/>
    <w:rsid w:val="00A93E6A"/>
    <w:rsid w:val="00A97531"/>
    <w:rsid w:val="00AA2B4E"/>
    <w:rsid w:val="00AB55F5"/>
    <w:rsid w:val="00AB7C1B"/>
    <w:rsid w:val="00AB7D5B"/>
    <w:rsid w:val="00AC428E"/>
    <w:rsid w:val="00AF4A87"/>
    <w:rsid w:val="00AF6E26"/>
    <w:rsid w:val="00B01F32"/>
    <w:rsid w:val="00B03DEC"/>
    <w:rsid w:val="00B13594"/>
    <w:rsid w:val="00B141F7"/>
    <w:rsid w:val="00B209E4"/>
    <w:rsid w:val="00B221C1"/>
    <w:rsid w:val="00B25C0F"/>
    <w:rsid w:val="00B410F4"/>
    <w:rsid w:val="00B9624E"/>
    <w:rsid w:val="00BA61A0"/>
    <w:rsid w:val="00BD768D"/>
    <w:rsid w:val="00BE11CC"/>
    <w:rsid w:val="00BE6B17"/>
    <w:rsid w:val="00BF328F"/>
    <w:rsid w:val="00C2470B"/>
    <w:rsid w:val="00C258AA"/>
    <w:rsid w:val="00C2719D"/>
    <w:rsid w:val="00C27CFC"/>
    <w:rsid w:val="00C3271D"/>
    <w:rsid w:val="00C33DE8"/>
    <w:rsid w:val="00C370E0"/>
    <w:rsid w:val="00C378B1"/>
    <w:rsid w:val="00C45BBC"/>
    <w:rsid w:val="00C5324F"/>
    <w:rsid w:val="00C543FD"/>
    <w:rsid w:val="00C55BF8"/>
    <w:rsid w:val="00C57093"/>
    <w:rsid w:val="00C61F8E"/>
    <w:rsid w:val="00C645F5"/>
    <w:rsid w:val="00C66532"/>
    <w:rsid w:val="00C76538"/>
    <w:rsid w:val="00C830FC"/>
    <w:rsid w:val="00C96A8C"/>
    <w:rsid w:val="00CA2095"/>
    <w:rsid w:val="00CE2D54"/>
    <w:rsid w:val="00CF2D18"/>
    <w:rsid w:val="00CF63B8"/>
    <w:rsid w:val="00D0310A"/>
    <w:rsid w:val="00D05B29"/>
    <w:rsid w:val="00D108A0"/>
    <w:rsid w:val="00D11667"/>
    <w:rsid w:val="00D12D99"/>
    <w:rsid w:val="00D20B18"/>
    <w:rsid w:val="00D221A4"/>
    <w:rsid w:val="00D23EB9"/>
    <w:rsid w:val="00D25E0C"/>
    <w:rsid w:val="00D4210D"/>
    <w:rsid w:val="00D455E4"/>
    <w:rsid w:val="00D47BF4"/>
    <w:rsid w:val="00D62134"/>
    <w:rsid w:val="00D66BAB"/>
    <w:rsid w:val="00D7548E"/>
    <w:rsid w:val="00DA614C"/>
    <w:rsid w:val="00DC36F0"/>
    <w:rsid w:val="00DC5177"/>
    <w:rsid w:val="00DD2C90"/>
    <w:rsid w:val="00DD4D30"/>
    <w:rsid w:val="00DD6D94"/>
    <w:rsid w:val="00DE6C91"/>
    <w:rsid w:val="00DE7228"/>
    <w:rsid w:val="00DF22A5"/>
    <w:rsid w:val="00DF4FE3"/>
    <w:rsid w:val="00E177A8"/>
    <w:rsid w:val="00E2308E"/>
    <w:rsid w:val="00E25174"/>
    <w:rsid w:val="00E255D4"/>
    <w:rsid w:val="00E32A49"/>
    <w:rsid w:val="00E36CFA"/>
    <w:rsid w:val="00E467EF"/>
    <w:rsid w:val="00E63BB6"/>
    <w:rsid w:val="00E83220"/>
    <w:rsid w:val="00E83E4B"/>
    <w:rsid w:val="00E93789"/>
    <w:rsid w:val="00EB6D60"/>
    <w:rsid w:val="00EC3D9F"/>
    <w:rsid w:val="00EC41C5"/>
    <w:rsid w:val="00ED2268"/>
    <w:rsid w:val="00ED413F"/>
    <w:rsid w:val="00ED78E5"/>
    <w:rsid w:val="00EE18F0"/>
    <w:rsid w:val="00EE42A8"/>
    <w:rsid w:val="00EE5D46"/>
    <w:rsid w:val="00EF4EAA"/>
    <w:rsid w:val="00F01C8B"/>
    <w:rsid w:val="00F04A7F"/>
    <w:rsid w:val="00F16FA2"/>
    <w:rsid w:val="00F26810"/>
    <w:rsid w:val="00F31B40"/>
    <w:rsid w:val="00F36C06"/>
    <w:rsid w:val="00F52D1C"/>
    <w:rsid w:val="00F66D8F"/>
    <w:rsid w:val="00F70495"/>
    <w:rsid w:val="00F85ABA"/>
    <w:rsid w:val="00F86AA5"/>
    <w:rsid w:val="00FA0CA3"/>
    <w:rsid w:val="00FA1ACD"/>
    <w:rsid w:val="00FA54D8"/>
    <w:rsid w:val="00FA7CCC"/>
    <w:rsid w:val="00FB3617"/>
    <w:rsid w:val="00FB442F"/>
    <w:rsid w:val="00FC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6CC3B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AA2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4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etsift.ca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github.com/gradypalfrey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inkedin.com/in/gradypalfrey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qubirdhunter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dy\AppData\Roaming\Microsoft\Templates\Restauran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42620A0B27446B7DD754EF4F3317F" ma:contentTypeVersion="9" ma:contentTypeDescription="Create a new document." ma:contentTypeScope="" ma:versionID="d20d9c233bb27816e4c504ed59ac4b47">
  <xsd:schema xmlns:xsd="http://www.w3.org/2001/XMLSchema" xmlns:xs="http://www.w3.org/2001/XMLSchema" xmlns:p="http://schemas.microsoft.com/office/2006/metadata/properties" xmlns:ns3="04bccd05-3f96-4ac9-b1ee-6bd8552b65b9" xmlns:ns4="cc825060-875d-46a2-9e7b-dfee333c789b" targetNamespace="http://schemas.microsoft.com/office/2006/metadata/properties" ma:root="true" ma:fieldsID="221ed8120c65930a456ff5b7756de46d" ns3:_="" ns4:_="">
    <xsd:import namespace="04bccd05-3f96-4ac9-b1ee-6bd8552b65b9"/>
    <xsd:import namespace="cc825060-875d-46a2-9e7b-dfee333c78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bccd05-3f96-4ac9-b1ee-6bd8552b6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25060-875d-46a2-9e7b-dfee333c78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04bccd05-3f96-4ac9-b1ee-6bd8552b65b9" xsi:nil="true"/>
  </documentManagement>
</p:properties>
</file>

<file path=customXml/itemProps1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43AD29-C830-4F4B-8C4B-44A87008C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bccd05-3f96-4ac9-b1ee-6bd8552b65b9"/>
    <ds:schemaRef ds:uri="cc825060-875d-46a2-9e7b-dfee333c78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04bccd05-3f96-4ac9-b1ee-6bd8552b65b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C:\Users\grady\AppData\Roaming\Microsoft\Templates\Restaurant manager resume.dotx</Template>
  <TotalTime>0</TotalTime>
  <Pages>1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2023-01-14T17:07:00Z</dcterms:created>
  <dcterms:modified xsi:type="dcterms:W3CDTF">2023-01-14T17:07:00Z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0x01010030742620A0B27446B7DD754EF4F3317F</vt:lpwstr>
  </property>
</Properties>
</file>